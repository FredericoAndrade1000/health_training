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D8C1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31FB1BDC" w14:textId="77777777" w:rsidR="006E5425" w:rsidRPr="002C5A42" w:rsidRDefault="00352551">
      <w:pPr>
        <w:pStyle w:val="Ttulo"/>
      </w:pPr>
      <w:r>
        <w:t>Descrição do comportamento de casos de uso</w:t>
      </w:r>
    </w:p>
    <w:sdt>
      <w:sdtPr>
        <w:id w:val="216403978"/>
        <w:placeholder>
          <w:docPart w:val="E914DB9B81AE47DDB5A0D55CB0F3A877"/>
        </w:placeholder>
        <w:date w:fullDate="2024-06-04T00:00:00Z">
          <w:dateFormat w:val="dd/MM/yyyy"/>
          <w:lid w:val="pt-BR"/>
          <w:storeMappedDataAs w:val="dateTime"/>
          <w:calendar w:val="gregorian"/>
        </w:date>
      </w:sdtPr>
      <w:sdtContent>
        <w:p w14:paraId="0968A629" w14:textId="77777777" w:rsidR="006E5425" w:rsidRPr="002C5A42" w:rsidRDefault="00352551">
          <w:pPr>
            <w:pStyle w:val="Subttulo"/>
          </w:pPr>
          <w:r>
            <w:t>04/06/2024</w:t>
          </w:r>
        </w:p>
      </w:sdtContent>
    </w:sdt>
    <w:p w14:paraId="0EBB2134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3BF5851C" w14:textId="66CD8E92" w:rsidR="00926678" w:rsidRPr="00564B9A" w:rsidRDefault="005B1753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Health Training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04602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1056DB78" w14:textId="52719F47" w:rsidR="00C0436C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9650605" w:history="1">
            <w:r w:rsidR="00C0436C" w:rsidRPr="0058359B">
              <w:rPr>
                <w:rStyle w:val="Hyperlink"/>
                <w:noProof/>
              </w:rPr>
              <w:t>1.</w:t>
            </w:r>
            <w:r w:rsidR="00C0436C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0436C" w:rsidRPr="0058359B">
              <w:rPr>
                <w:rStyle w:val="Hyperlink"/>
                <w:noProof/>
              </w:rPr>
              <w:t>Caso de Uso Login</w:t>
            </w:r>
            <w:r w:rsidR="00C0436C">
              <w:rPr>
                <w:noProof/>
                <w:webHidden/>
              </w:rPr>
              <w:tab/>
            </w:r>
            <w:r w:rsidR="00C0436C">
              <w:rPr>
                <w:noProof/>
                <w:webHidden/>
              </w:rPr>
              <w:fldChar w:fldCharType="begin"/>
            </w:r>
            <w:r w:rsidR="00C0436C">
              <w:rPr>
                <w:noProof/>
                <w:webHidden/>
              </w:rPr>
              <w:instrText xml:space="preserve"> PAGEREF _Toc169650605 \h </w:instrText>
            </w:r>
            <w:r w:rsidR="00C0436C">
              <w:rPr>
                <w:noProof/>
                <w:webHidden/>
              </w:rPr>
            </w:r>
            <w:r w:rsidR="00C0436C">
              <w:rPr>
                <w:noProof/>
                <w:webHidden/>
              </w:rPr>
              <w:fldChar w:fldCharType="separate"/>
            </w:r>
            <w:r w:rsidR="00C0436C">
              <w:rPr>
                <w:noProof/>
                <w:webHidden/>
              </w:rPr>
              <w:t>2</w:t>
            </w:r>
            <w:r w:rsidR="00C0436C">
              <w:rPr>
                <w:noProof/>
                <w:webHidden/>
              </w:rPr>
              <w:fldChar w:fldCharType="end"/>
            </w:r>
          </w:hyperlink>
        </w:p>
        <w:p w14:paraId="6F2E4C27" w14:textId="77B3E057" w:rsidR="00C0436C" w:rsidRDefault="00C0436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650606" w:history="1">
            <w:r w:rsidRPr="0058359B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8359B">
              <w:rPr>
                <w:rStyle w:val="Hyperlink"/>
                <w:noProof/>
              </w:rPr>
              <w:t>Caso de Uso Recupera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C71E5" w14:textId="7F1F38F0" w:rsidR="00C0436C" w:rsidRDefault="00C0436C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650607" w:history="1">
            <w:r w:rsidRPr="0058359B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Pr="0058359B">
              <w:rPr>
                <w:rStyle w:val="Hyperlink"/>
                <w:noProof/>
              </w:rPr>
              <w:t>Caso de Uso Criar Conta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A2CDE" w14:textId="6A1A5699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7B680880" w14:textId="77777777" w:rsidR="00AA4FE2" w:rsidRDefault="00AA4FE2">
      <w:r>
        <w:br w:type="page"/>
      </w:r>
    </w:p>
    <w:p w14:paraId="611B1E1E" w14:textId="5E0F56B4" w:rsidR="00352551" w:rsidRDefault="00352551" w:rsidP="00EC47E8">
      <w:pPr>
        <w:pStyle w:val="Ttulo2"/>
      </w:pPr>
      <w:bookmarkStart w:id="0" w:name="_Toc169650605"/>
      <w:r>
        <w:lastRenderedPageBreak/>
        <w:t xml:space="preserve">Caso de Uso </w:t>
      </w:r>
      <w:r w:rsidR="0062710A">
        <w:t>Login</w:t>
      </w:r>
      <w:bookmarkEnd w:id="0"/>
    </w:p>
    <w:p w14:paraId="685F5C68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74E02D96" w14:textId="77777777" w:rsidTr="00A16B20">
        <w:tc>
          <w:tcPr>
            <w:tcW w:w="3852" w:type="dxa"/>
            <w:shd w:val="clear" w:color="auto" w:fill="auto"/>
          </w:tcPr>
          <w:p w14:paraId="2D68F71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EDD24F9" w14:textId="53809089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A75A7" w:rsidRPr="00377AB4" w14:paraId="5866D5BD" w14:textId="77777777" w:rsidTr="00A16B20">
        <w:tc>
          <w:tcPr>
            <w:tcW w:w="3852" w:type="dxa"/>
            <w:shd w:val="clear" w:color="auto" w:fill="auto"/>
          </w:tcPr>
          <w:p w14:paraId="5741B81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0F415502" w14:textId="055F2B64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Login correto </w:t>
            </w:r>
          </w:p>
        </w:tc>
      </w:tr>
      <w:tr w:rsidR="006A75A7" w:rsidRPr="00377AB4" w14:paraId="05605299" w14:textId="77777777" w:rsidTr="00A16B20">
        <w:tc>
          <w:tcPr>
            <w:tcW w:w="3852" w:type="dxa"/>
            <w:shd w:val="clear" w:color="auto" w:fill="auto"/>
          </w:tcPr>
          <w:p w14:paraId="7C228D5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5495796E" w14:textId="767136C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A75A7" w:rsidRPr="00377AB4" w14:paraId="45766EB1" w14:textId="77777777" w:rsidTr="00A16B20">
        <w:tc>
          <w:tcPr>
            <w:tcW w:w="3852" w:type="dxa"/>
            <w:shd w:val="clear" w:color="auto" w:fill="auto"/>
          </w:tcPr>
          <w:p w14:paraId="5B4D5EB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236A576" w14:textId="276F980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A75A7" w:rsidRPr="00377AB4" w14:paraId="27EFF67B" w14:textId="77777777" w:rsidTr="00A16B20">
        <w:tc>
          <w:tcPr>
            <w:tcW w:w="3852" w:type="dxa"/>
            <w:shd w:val="clear" w:color="auto" w:fill="auto"/>
          </w:tcPr>
          <w:p w14:paraId="6B81596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5C50EF0F" w14:textId="4B41B3E2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Abrir tela de começar jogo</w:t>
            </w:r>
          </w:p>
        </w:tc>
      </w:tr>
      <w:tr w:rsidR="006A75A7" w:rsidRPr="00377AB4" w14:paraId="07FF44A0" w14:textId="77777777" w:rsidTr="00A16B20">
        <w:tc>
          <w:tcPr>
            <w:tcW w:w="3852" w:type="dxa"/>
            <w:shd w:val="clear" w:color="auto" w:fill="auto"/>
          </w:tcPr>
          <w:p w14:paraId="3BCF92F8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2545F61C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1FB5507B" w14:textId="77777777" w:rsidTr="00A16B20">
        <w:tc>
          <w:tcPr>
            <w:tcW w:w="3852" w:type="dxa"/>
            <w:shd w:val="clear" w:color="auto" w:fill="auto"/>
          </w:tcPr>
          <w:p w14:paraId="66F8674B" w14:textId="4FD3416E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62710A"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629F98C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08034578" w14:textId="77777777" w:rsidTr="00A16B20">
        <w:tc>
          <w:tcPr>
            <w:tcW w:w="3852" w:type="dxa"/>
            <w:shd w:val="clear" w:color="auto" w:fill="auto"/>
          </w:tcPr>
          <w:p w14:paraId="09DD4306" w14:textId="2D7D80F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0860E379" w14:textId="50539E51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12B84EEA" w14:textId="77777777" w:rsidTr="00A16B20">
        <w:tc>
          <w:tcPr>
            <w:tcW w:w="3852" w:type="dxa"/>
            <w:shd w:val="clear" w:color="auto" w:fill="auto"/>
          </w:tcPr>
          <w:p w14:paraId="008CBC07" w14:textId="644AF074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62710A"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32160B32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4995EFA" w14:textId="77777777" w:rsidTr="00A16B20">
        <w:tc>
          <w:tcPr>
            <w:tcW w:w="3852" w:type="dxa"/>
            <w:shd w:val="clear" w:color="auto" w:fill="auto"/>
          </w:tcPr>
          <w:p w14:paraId="43B82C8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B90299F" w14:textId="0B7D60A3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="0062710A"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62710A" w:rsidRPr="00377AB4" w14:paraId="2F0F6874" w14:textId="77777777" w:rsidTr="00A16B20">
        <w:tc>
          <w:tcPr>
            <w:tcW w:w="3852" w:type="dxa"/>
            <w:shd w:val="clear" w:color="auto" w:fill="auto"/>
          </w:tcPr>
          <w:p w14:paraId="65632D83" w14:textId="77777777" w:rsidR="0062710A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8D5D9C0" w14:textId="71C7E35D" w:rsidR="0062710A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5. Entrar na tela de jogar</w:t>
            </w:r>
          </w:p>
        </w:tc>
      </w:tr>
    </w:tbl>
    <w:p w14:paraId="7ADD68B8" w14:textId="77777777" w:rsidR="006A75A7" w:rsidRDefault="006A75A7" w:rsidP="00352551">
      <w:pPr>
        <w:rPr>
          <w:color w:val="5B9BD5" w:themeColor="accent1"/>
          <w:sz w:val="24"/>
        </w:rPr>
      </w:pPr>
    </w:p>
    <w:p w14:paraId="164C8E98" w14:textId="77777777" w:rsidR="0062710A" w:rsidRDefault="006A75A7" w:rsidP="006A75A7">
      <w:r>
        <w:br w:type="page"/>
      </w: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2710A" w:rsidRPr="00377AB4" w14:paraId="7E08E53D" w14:textId="77777777" w:rsidTr="00F60EA5">
        <w:tc>
          <w:tcPr>
            <w:tcW w:w="3852" w:type="dxa"/>
            <w:shd w:val="clear" w:color="auto" w:fill="auto"/>
          </w:tcPr>
          <w:p w14:paraId="12071305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lastRenderedPageBreak/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4716A54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2710A" w:rsidRPr="00377AB4" w14:paraId="0D8A1BC4" w14:textId="77777777" w:rsidTr="00F60EA5">
        <w:tc>
          <w:tcPr>
            <w:tcW w:w="3852" w:type="dxa"/>
            <w:shd w:val="clear" w:color="auto" w:fill="auto"/>
          </w:tcPr>
          <w:p w14:paraId="364F55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C8AA289" w14:textId="16A48A42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com campo sem preencher</w:t>
            </w:r>
          </w:p>
        </w:tc>
      </w:tr>
      <w:tr w:rsidR="0062710A" w:rsidRPr="00377AB4" w14:paraId="10551F79" w14:textId="77777777" w:rsidTr="00F60EA5">
        <w:tc>
          <w:tcPr>
            <w:tcW w:w="3852" w:type="dxa"/>
            <w:shd w:val="clear" w:color="auto" w:fill="auto"/>
          </w:tcPr>
          <w:p w14:paraId="0657F850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7DDBAD3" w14:textId="0395EB6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2710A" w:rsidRPr="00377AB4" w14:paraId="2FA102BA" w14:textId="77777777" w:rsidTr="00F60EA5">
        <w:tc>
          <w:tcPr>
            <w:tcW w:w="3852" w:type="dxa"/>
            <w:shd w:val="clear" w:color="auto" w:fill="auto"/>
          </w:tcPr>
          <w:p w14:paraId="2CA5314F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861810F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2710A" w:rsidRPr="00377AB4" w14:paraId="1F35DCB5" w14:textId="77777777" w:rsidTr="00F60EA5">
        <w:tc>
          <w:tcPr>
            <w:tcW w:w="3852" w:type="dxa"/>
            <w:shd w:val="clear" w:color="auto" w:fill="auto"/>
          </w:tcPr>
          <w:p w14:paraId="4EF2711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45E938D3" w14:textId="74F514F6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tem campo obrigatório sem estar preenchido</w:t>
            </w:r>
          </w:p>
        </w:tc>
      </w:tr>
      <w:tr w:rsidR="0062710A" w:rsidRPr="00377AB4" w14:paraId="568DCF1C" w14:textId="77777777" w:rsidTr="00F60EA5">
        <w:tc>
          <w:tcPr>
            <w:tcW w:w="3852" w:type="dxa"/>
            <w:shd w:val="clear" w:color="auto" w:fill="auto"/>
          </w:tcPr>
          <w:p w14:paraId="7060CE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CD9B1FB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2710A" w:rsidRPr="00377AB4" w14:paraId="09271DBB" w14:textId="77777777" w:rsidTr="00F60EA5">
        <w:tc>
          <w:tcPr>
            <w:tcW w:w="3852" w:type="dxa"/>
            <w:shd w:val="clear" w:color="auto" w:fill="auto"/>
          </w:tcPr>
          <w:p w14:paraId="194F58B7" w14:textId="0FB1EE61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140B1B68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160D23B2" w14:textId="77777777" w:rsidTr="00F60EA5">
        <w:tc>
          <w:tcPr>
            <w:tcW w:w="3852" w:type="dxa"/>
            <w:shd w:val="clear" w:color="auto" w:fill="auto"/>
          </w:tcPr>
          <w:p w14:paraId="3CAC4435" w14:textId="762150B4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apertar botão logar.</w:t>
            </w:r>
          </w:p>
        </w:tc>
        <w:tc>
          <w:tcPr>
            <w:tcW w:w="3842" w:type="dxa"/>
            <w:shd w:val="clear" w:color="auto" w:fill="auto"/>
          </w:tcPr>
          <w:p w14:paraId="37C184B7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1F8ED1F8" w14:textId="77777777" w:rsidTr="00F60EA5">
        <w:tc>
          <w:tcPr>
            <w:tcW w:w="3852" w:type="dxa"/>
            <w:shd w:val="clear" w:color="auto" w:fill="auto"/>
          </w:tcPr>
          <w:p w14:paraId="111F1485" w14:textId="3812AE12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062F646" w14:textId="41B7C8DA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Mostrar pro </w:t>
            </w:r>
            <w:r w:rsidR="00FE3C31"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uma mensagem e erro falando que tem campo obrigatório sem preencher</w:t>
            </w:r>
          </w:p>
        </w:tc>
      </w:tr>
    </w:tbl>
    <w:p w14:paraId="1B075B20" w14:textId="4AB17E71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2710A" w:rsidRPr="00377AB4" w14:paraId="12ADB300" w14:textId="77777777" w:rsidTr="00F60EA5">
        <w:tc>
          <w:tcPr>
            <w:tcW w:w="3852" w:type="dxa"/>
            <w:shd w:val="clear" w:color="auto" w:fill="auto"/>
          </w:tcPr>
          <w:p w14:paraId="5E7B8A11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446C8817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2710A" w:rsidRPr="00377AB4" w14:paraId="10C9CD56" w14:textId="77777777" w:rsidTr="00F60EA5">
        <w:tc>
          <w:tcPr>
            <w:tcW w:w="3852" w:type="dxa"/>
            <w:shd w:val="clear" w:color="auto" w:fill="auto"/>
          </w:tcPr>
          <w:p w14:paraId="2CB8B5E8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452753E2" w14:textId="5F06B2CB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incorreto</w:t>
            </w:r>
          </w:p>
        </w:tc>
      </w:tr>
      <w:tr w:rsidR="0062710A" w:rsidRPr="00377AB4" w14:paraId="65E03EA8" w14:textId="77777777" w:rsidTr="00F60EA5">
        <w:tc>
          <w:tcPr>
            <w:tcW w:w="3852" w:type="dxa"/>
            <w:shd w:val="clear" w:color="auto" w:fill="auto"/>
          </w:tcPr>
          <w:p w14:paraId="28D7139E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5E1850CA" w14:textId="42BC540B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2710A" w:rsidRPr="00377AB4" w14:paraId="37D6397C" w14:textId="77777777" w:rsidTr="00F60EA5">
        <w:tc>
          <w:tcPr>
            <w:tcW w:w="3852" w:type="dxa"/>
            <w:shd w:val="clear" w:color="auto" w:fill="auto"/>
          </w:tcPr>
          <w:p w14:paraId="66D094BC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6AE6EB1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2710A" w:rsidRPr="00377AB4" w14:paraId="20F2686A" w14:textId="77777777" w:rsidTr="00F60EA5">
        <w:tc>
          <w:tcPr>
            <w:tcW w:w="3852" w:type="dxa"/>
            <w:shd w:val="clear" w:color="auto" w:fill="auto"/>
          </w:tcPr>
          <w:p w14:paraId="3068196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24A31F3F" w14:textId="1F0DCEEF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Mostrar mensagem de e-mail ou senha incorreto</w:t>
            </w:r>
          </w:p>
        </w:tc>
      </w:tr>
      <w:tr w:rsidR="0062710A" w:rsidRPr="00377AB4" w14:paraId="177D4B42" w14:textId="77777777" w:rsidTr="00F60EA5">
        <w:tc>
          <w:tcPr>
            <w:tcW w:w="3852" w:type="dxa"/>
            <w:shd w:val="clear" w:color="auto" w:fill="auto"/>
          </w:tcPr>
          <w:p w14:paraId="0E9C6AA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21B428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2710A" w:rsidRPr="00377AB4" w14:paraId="61EE327D" w14:textId="77777777" w:rsidTr="00F60EA5">
        <w:tc>
          <w:tcPr>
            <w:tcW w:w="3852" w:type="dxa"/>
            <w:shd w:val="clear" w:color="auto" w:fill="auto"/>
          </w:tcPr>
          <w:p w14:paraId="3CBCE3C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357B9ACB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539E33BE" w14:textId="77777777" w:rsidTr="00F60EA5">
        <w:tc>
          <w:tcPr>
            <w:tcW w:w="3852" w:type="dxa"/>
            <w:shd w:val="clear" w:color="auto" w:fill="auto"/>
          </w:tcPr>
          <w:p w14:paraId="0A13CFF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351DCF15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00AB4B8C" w14:textId="77777777" w:rsidTr="00F60EA5">
        <w:tc>
          <w:tcPr>
            <w:tcW w:w="3852" w:type="dxa"/>
            <w:shd w:val="clear" w:color="auto" w:fill="auto"/>
          </w:tcPr>
          <w:p w14:paraId="7733D510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1A81CD3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6A98E475" w14:textId="77777777" w:rsidTr="00F60EA5">
        <w:tc>
          <w:tcPr>
            <w:tcW w:w="3852" w:type="dxa"/>
            <w:shd w:val="clear" w:color="auto" w:fill="auto"/>
          </w:tcPr>
          <w:p w14:paraId="467DD7AE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4C8134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62710A" w:rsidRPr="00377AB4" w14:paraId="7DDA3CAE" w14:textId="77777777" w:rsidTr="00F60EA5">
        <w:tc>
          <w:tcPr>
            <w:tcW w:w="3852" w:type="dxa"/>
            <w:shd w:val="clear" w:color="auto" w:fill="auto"/>
          </w:tcPr>
          <w:p w14:paraId="06814FE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9E2D38B" w14:textId="77B2EF50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5. Exibir </w:t>
            </w:r>
            <w:r w:rsidR="008720DE"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que </w:t>
            </w:r>
            <w:r w:rsidR="008720DE">
              <w:rPr>
                <w:rFonts w:ascii="Arial" w:hAnsi="Arial" w:cs="Arial"/>
                <w:color w:val="5B9BD5"/>
                <w:sz w:val="22"/>
                <w:szCs w:val="22"/>
              </w:rPr>
              <w:t>e-mail e/ou senha estão incorretos</w:t>
            </w:r>
          </w:p>
        </w:tc>
      </w:tr>
    </w:tbl>
    <w:p w14:paraId="64104031" w14:textId="77777777" w:rsidR="0062710A" w:rsidRDefault="0062710A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2311AF" w:rsidRPr="00377AB4" w14:paraId="0BAEF89D" w14:textId="77777777" w:rsidTr="00F60EA5">
        <w:tc>
          <w:tcPr>
            <w:tcW w:w="3852" w:type="dxa"/>
            <w:shd w:val="clear" w:color="auto" w:fill="auto"/>
          </w:tcPr>
          <w:p w14:paraId="16C22C61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22D374B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2311AF" w:rsidRPr="00377AB4" w14:paraId="65814116" w14:textId="77777777" w:rsidTr="00F60EA5">
        <w:tc>
          <w:tcPr>
            <w:tcW w:w="3852" w:type="dxa"/>
            <w:shd w:val="clear" w:color="auto" w:fill="auto"/>
          </w:tcPr>
          <w:p w14:paraId="528453A2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39895B53" w14:textId="3A61ACE0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incorreto com recuperação de senha</w:t>
            </w:r>
          </w:p>
        </w:tc>
      </w:tr>
      <w:tr w:rsidR="002311AF" w:rsidRPr="00377AB4" w14:paraId="047C77E2" w14:textId="77777777" w:rsidTr="00F60EA5">
        <w:tc>
          <w:tcPr>
            <w:tcW w:w="3852" w:type="dxa"/>
            <w:shd w:val="clear" w:color="auto" w:fill="auto"/>
          </w:tcPr>
          <w:p w14:paraId="2AAAE334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8DAFF2E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2311AF" w:rsidRPr="00377AB4" w14:paraId="612411AB" w14:textId="77777777" w:rsidTr="00F60EA5">
        <w:tc>
          <w:tcPr>
            <w:tcW w:w="3852" w:type="dxa"/>
            <w:shd w:val="clear" w:color="auto" w:fill="auto"/>
          </w:tcPr>
          <w:p w14:paraId="360FC96E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16AF60DF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2311AF" w:rsidRPr="00377AB4" w14:paraId="440A0FF3" w14:textId="77777777" w:rsidTr="00F60EA5">
        <w:tc>
          <w:tcPr>
            <w:tcW w:w="3852" w:type="dxa"/>
            <w:shd w:val="clear" w:color="auto" w:fill="auto"/>
          </w:tcPr>
          <w:p w14:paraId="3FC6B1FA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44A68A07" w14:textId="09A7D3C5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Criar nova senha e </w:t>
            </w:r>
            <w:proofErr w:type="spellStart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logar</w:t>
            </w:r>
            <w:proofErr w:type="spellEnd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no sistema</w:t>
            </w:r>
          </w:p>
        </w:tc>
      </w:tr>
      <w:tr w:rsidR="002311AF" w:rsidRPr="00377AB4" w14:paraId="4ECD99FE" w14:textId="77777777" w:rsidTr="00F60EA5">
        <w:tc>
          <w:tcPr>
            <w:tcW w:w="3852" w:type="dxa"/>
            <w:shd w:val="clear" w:color="auto" w:fill="auto"/>
          </w:tcPr>
          <w:p w14:paraId="5112BC36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56CB42C6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311AF" w:rsidRPr="00377AB4" w14:paraId="79B7496A" w14:textId="77777777" w:rsidTr="00F60EA5">
        <w:tc>
          <w:tcPr>
            <w:tcW w:w="3852" w:type="dxa"/>
            <w:shd w:val="clear" w:color="auto" w:fill="auto"/>
          </w:tcPr>
          <w:p w14:paraId="40998CF9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5DC21548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796F2869" w14:textId="77777777" w:rsidTr="00F60EA5">
        <w:tc>
          <w:tcPr>
            <w:tcW w:w="3852" w:type="dxa"/>
            <w:shd w:val="clear" w:color="auto" w:fill="auto"/>
          </w:tcPr>
          <w:p w14:paraId="078854AF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142563B7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67AEF580" w14:textId="77777777" w:rsidTr="00F60EA5">
        <w:tc>
          <w:tcPr>
            <w:tcW w:w="3852" w:type="dxa"/>
            <w:shd w:val="clear" w:color="auto" w:fill="auto"/>
          </w:tcPr>
          <w:p w14:paraId="386E488B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79E1D4D5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5CACE54F" w14:textId="77777777" w:rsidTr="00F60EA5">
        <w:tc>
          <w:tcPr>
            <w:tcW w:w="3852" w:type="dxa"/>
            <w:shd w:val="clear" w:color="auto" w:fill="auto"/>
          </w:tcPr>
          <w:p w14:paraId="3E0D0EBC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5FB16F8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2311AF" w:rsidRPr="00377AB4" w14:paraId="2F2E4FE3" w14:textId="77777777" w:rsidTr="00F60EA5">
        <w:tc>
          <w:tcPr>
            <w:tcW w:w="3852" w:type="dxa"/>
            <w:shd w:val="clear" w:color="auto" w:fill="auto"/>
          </w:tcPr>
          <w:p w14:paraId="6FE5F0E5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357824B" w14:textId="3EACFD3B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5. Exibir mensagem de erro que e-mail e/ou senha estão incorretos</w:t>
            </w:r>
          </w:p>
        </w:tc>
      </w:tr>
      <w:tr w:rsidR="002311AF" w:rsidRPr="00377AB4" w14:paraId="37EB3714" w14:textId="77777777" w:rsidTr="00F60EA5">
        <w:tc>
          <w:tcPr>
            <w:tcW w:w="3852" w:type="dxa"/>
            <w:shd w:val="clear" w:color="auto" w:fill="auto"/>
          </w:tcPr>
          <w:p w14:paraId="7DA04A61" w14:textId="31805EB9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6. clicar no botão de recuperar senha</w:t>
            </w:r>
          </w:p>
        </w:tc>
        <w:tc>
          <w:tcPr>
            <w:tcW w:w="3842" w:type="dxa"/>
            <w:shd w:val="clear" w:color="auto" w:fill="auto"/>
          </w:tcPr>
          <w:p w14:paraId="09525DF5" w14:textId="5F7AA233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13592091" w14:textId="77777777" w:rsidTr="00F60EA5">
        <w:tc>
          <w:tcPr>
            <w:tcW w:w="3852" w:type="dxa"/>
            <w:shd w:val="clear" w:color="auto" w:fill="auto"/>
          </w:tcPr>
          <w:p w14:paraId="28F6C277" w14:textId="53A7F715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D8F0901" w14:textId="0E23FD1F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7. abrir o caso de uso recuperar senha</w:t>
            </w:r>
          </w:p>
        </w:tc>
      </w:tr>
    </w:tbl>
    <w:p w14:paraId="3EEFF621" w14:textId="77777777" w:rsidR="002311AF" w:rsidRDefault="002311AF" w:rsidP="006A75A7"/>
    <w:p w14:paraId="043F8CE8" w14:textId="77777777" w:rsidR="00352551" w:rsidRDefault="00352551" w:rsidP="00352551">
      <w:pPr>
        <w:rPr>
          <w:color w:val="5B9BD5" w:themeColor="accent1"/>
          <w:sz w:val="24"/>
        </w:rPr>
      </w:pPr>
    </w:p>
    <w:p w14:paraId="150D4F30" w14:textId="6CC4C623" w:rsidR="00352551" w:rsidRDefault="00352551" w:rsidP="00352551">
      <w:pPr>
        <w:pStyle w:val="Ttulo2"/>
      </w:pPr>
      <w:bookmarkStart w:id="1" w:name="_Toc169650606"/>
      <w:r>
        <w:t xml:space="preserve">Caso de Uso </w:t>
      </w:r>
      <w:r w:rsidR="002311AF">
        <w:t>Recupera senha</w:t>
      </w:r>
      <w:bookmarkEnd w:id="1"/>
    </w:p>
    <w:p w14:paraId="3AA3B30A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21D56C93" w14:textId="77777777" w:rsidTr="00A16B20">
        <w:tc>
          <w:tcPr>
            <w:tcW w:w="3852" w:type="dxa"/>
            <w:shd w:val="clear" w:color="auto" w:fill="auto"/>
          </w:tcPr>
          <w:p w14:paraId="35184ED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0965206" w14:textId="033C792B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6A75A7" w:rsidRPr="00377AB4" w14:paraId="42DDF229" w14:textId="77777777" w:rsidTr="00A16B20">
        <w:tc>
          <w:tcPr>
            <w:tcW w:w="3852" w:type="dxa"/>
            <w:shd w:val="clear" w:color="auto" w:fill="auto"/>
          </w:tcPr>
          <w:p w14:paraId="13B3065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56061845" w14:textId="211F71AF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 correto</w:t>
            </w:r>
          </w:p>
        </w:tc>
      </w:tr>
      <w:tr w:rsidR="006A75A7" w:rsidRPr="00377AB4" w14:paraId="6823EE1E" w14:textId="77777777" w:rsidTr="00A16B20">
        <w:tc>
          <w:tcPr>
            <w:tcW w:w="3852" w:type="dxa"/>
            <w:shd w:val="clear" w:color="auto" w:fill="auto"/>
          </w:tcPr>
          <w:p w14:paraId="579FDE05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2B153877" w14:textId="2E1028F1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6A75A7" w:rsidRPr="00377AB4" w14:paraId="65F91B6E" w14:textId="77777777" w:rsidTr="00A16B20">
        <w:tc>
          <w:tcPr>
            <w:tcW w:w="3852" w:type="dxa"/>
            <w:shd w:val="clear" w:color="auto" w:fill="auto"/>
          </w:tcPr>
          <w:p w14:paraId="4572DA47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622CA66A" w14:textId="07BD33AE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A75A7" w:rsidRPr="00377AB4" w14:paraId="07726593" w14:textId="77777777" w:rsidTr="00A16B20">
        <w:tc>
          <w:tcPr>
            <w:tcW w:w="3852" w:type="dxa"/>
            <w:shd w:val="clear" w:color="auto" w:fill="auto"/>
          </w:tcPr>
          <w:p w14:paraId="209E2C85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F1EB0D2" w14:textId="1EB720F6" w:rsidR="006A75A7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Trocar senha e entrar na tela de jogar</w:t>
            </w:r>
          </w:p>
        </w:tc>
      </w:tr>
      <w:tr w:rsidR="006A75A7" w:rsidRPr="00377AB4" w14:paraId="64457E27" w14:textId="77777777" w:rsidTr="00A16B20">
        <w:tc>
          <w:tcPr>
            <w:tcW w:w="3852" w:type="dxa"/>
            <w:shd w:val="clear" w:color="auto" w:fill="auto"/>
          </w:tcPr>
          <w:p w14:paraId="4AAF607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5157C1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4C325687" w14:textId="77777777" w:rsidTr="00A16B20">
        <w:tc>
          <w:tcPr>
            <w:tcW w:w="3852" w:type="dxa"/>
            <w:shd w:val="clear" w:color="auto" w:fill="auto"/>
          </w:tcPr>
          <w:p w14:paraId="5905802C" w14:textId="5F76E66E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</w:t>
            </w:r>
            <w:r w:rsidR="00E71F8F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esqueci minha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senha</w:t>
            </w:r>
          </w:p>
        </w:tc>
        <w:tc>
          <w:tcPr>
            <w:tcW w:w="3842" w:type="dxa"/>
            <w:shd w:val="clear" w:color="auto" w:fill="auto"/>
          </w:tcPr>
          <w:p w14:paraId="4313084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33DC405" w14:textId="77777777" w:rsidTr="00A16B20">
        <w:tc>
          <w:tcPr>
            <w:tcW w:w="3852" w:type="dxa"/>
            <w:shd w:val="clear" w:color="auto" w:fill="auto"/>
          </w:tcPr>
          <w:p w14:paraId="6A704A1B" w14:textId="19D98359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</w:t>
            </w:r>
          </w:p>
        </w:tc>
        <w:tc>
          <w:tcPr>
            <w:tcW w:w="3842" w:type="dxa"/>
            <w:shd w:val="clear" w:color="auto" w:fill="auto"/>
          </w:tcPr>
          <w:p w14:paraId="70D7D61B" w14:textId="77777777" w:rsidR="00E71F8F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27403A9" w14:textId="77777777" w:rsidTr="00A16B20">
        <w:tc>
          <w:tcPr>
            <w:tcW w:w="3852" w:type="dxa"/>
            <w:shd w:val="clear" w:color="auto" w:fill="auto"/>
          </w:tcPr>
          <w:p w14:paraId="422E49BE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4CFC98E" w14:textId="66FE2EC3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Verificar se e-mail está cadastrado no sistema e se </w:t>
            </w:r>
            <w:proofErr w:type="gramStart"/>
            <w:r>
              <w:rPr>
                <w:rFonts w:ascii="Arial" w:hAnsi="Arial" w:cs="Arial"/>
                <w:color w:val="5B9BD5"/>
                <w:sz w:val="22"/>
                <w:szCs w:val="22"/>
              </w:rPr>
              <w:t>tiver</w:t>
            </w:r>
            <w:proofErr w:type="gramEnd"/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nviar e-mail para o usuário com o código de verificação</w:t>
            </w:r>
          </w:p>
        </w:tc>
      </w:tr>
      <w:tr w:rsidR="006A75A7" w:rsidRPr="00377AB4" w14:paraId="5DFCC5A5" w14:textId="77777777" w:rsidTr="00A16B20">
        <w:tc>
          <w:tcPr>
            <w:tcW w:w="3852" w:type="dxa"/>
            <w:shd w:val="clear" w:color="auto" w:fill="auto"/>
          </w:tcPr>
          <w:p w14:paraId="27BD3147" w14:textId="2E002959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Colocar código de recuperação no campo que o sistema disponibilizou</w:t>
            </w:r>
            <w:r w:rsidR="007F7CE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e clicar em enviar código</w:t>
            </w:r>
          </w:p>
        </w:tc>
        <w:tc>
          <w:tcPr>
            <w:tcW w:w="3842" w:type="dxa"/>
            <w:shd w:val="clear" w:color="auto" w:fill="auto"/>
          </w:tcPr>
          <w:p w14:paraId="2018443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5681139" w14:textId="77777777" w:rsidTr="00A16B20">
        <w:tc>
          <w:tcPr>
            <w:tcW w:w="3852" w:type="dxa"/>
            <w:shd w:val="clear" w:color="auto" w:fill="auto"/>
          </w:tcPr>
          <w:p w14:paraId="45372D7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0D84F53" w14:textId="7E3DF391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Habilitar campo de nova senha e repetir nova senha</w:t>
            </w:r>
          </w:p>
        </w:tc>
      </w:tr>
      <w:tr w:rsidR="002D371B" w:rsidRPr="00377AB4" w14:paraId="2BF4BD40" w14:textId="77777777" w:rsidTr="00A16B20">
        <w:tc>
          <w:tcPr>
            <w:tcW w:w="3852" w:type="dxa"/>
            <w:shd w:val="clear" w:color="auto" w:fill="auto"/>
          </w:tcPr>
          <w:p w14:paraId="00743A29" w14:textId="4508B6C8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Preencher campo nova senha e preencher senha</w:t>
            </w:r>
          </w:p>
        </w:tc>
        <w:tc>
          <w:tcPr>
            <w:tcW w:w="3842" w:type="dxa"/>
            <w:shd w:val="clear" w:color="auto" w:fill="auto"/>
          </w:tcPr>
          <w:p w14:paraId="05E7E2CE" w14:textId="77777777" w:rsidR="002D371B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D371B" w:rsidRPr="00377AB4" w14:paraId="0BFED9F2" w14:textId="77777777" w:rsidTr="00A16B20">
        <w:tc>
          <w:tcPr>
            <w:tcW w:w="3852" w:type="dxa"/>
            <w:shd w:val="clear" w:color="auto" w:fill="auto"/>
          </w:tcPr>
          <w:p w14:paraId="14187374" w14:textId="3F5CFD56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Apertar botão trocar senha</w:t>
            </w:r>
          </w:p>
        </w:tc>
        <w:tc>
          <w:tcPr>
            <w:tcW w:w="3842" w:type="dxa"/>
            <w:shd w:val="clear" w:color="auto" w:fill="auto"/>
          </w:tcPr>
          <w:p w14:paraId="0911D401" w14:textId="77777777" w:rsidR="002D371B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D371B" w:rsidRPr="00377AB4" w14:paraId="5D75D5E1" w14:textId="77777777" w:rsidTr="00A16B20">
        <w:tc>
          <w:tcPr>
            <w:tcW w:w="3852" w:type="dxa"/>
            <w:shd w:val="clear" w:color="auto" w:fill="auto"/>
          </w:tcPr>
          <w:p w14:paraId="35A1405F" w14:textId="77777777" w:rsidR="002D371B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62F3E4D" w14:textId="7079B755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8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Trocar senha do usuário e direcionar ele para a tela de começar jogo</w:t>
            </w:r>
          </w:p>
        </w:tc>
      </w:tr>
    </w:tbl>
    <w:p w14:paraId="74698B19" w14:textId="77777777" w:rsidR="006A75A7" w:rsidRDefault="006A75A7" w:rsidP="00352551">
      <w:pPr>
        <w:rPr>
          <w:color w:val="5B9BD5" w:themeColor="accent1"/>
          <w:sz w:val="24"/>
        </w:rPr>
      </w:pPr>
    </w:p>
    <w:p w14:paraId="54169902" w14:textId="77777777" w:rsidR="00E71F8F" w:rsidRDefault="006A75A7" w:rsidP="006A75A7">
      <w:r>
        <w:br w:type="page"/>
      </w: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E71F8F" w:rsidRPr="00377AB4" w14:paraId="329FEDC8" w14:textId="77777777" w:rsidTr="00A574BF">
        <w:tc>
          <w:tcPr>
            <w:tcW w:w="3852" w:type="dxa"/>
            <w:shd w:val="clear" w:color="auto" w:fill="auto"/>
          </w:tcPr>
          <w:p w14:paraId="01F8D0C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lastRenderedPageBreak/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416DF6C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E71F8F" w:rsidRPr="00377AB4" w14:paraId="6F6B0932" w14:textId="77777777" w:rsidTr="00A574BF">
        <w:tc>
          <w:tcPr>
            <w:tcW w:w="3852" w:type="dxa"/>
            <w:shd w:val="clear" w:color="auto" w:fill="auto"/>
          </w:tcPr>
          <w:p w14:paraId="3C71EDD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9BD54CC" w14:textId="3CDD563F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 sem e-mail cadastrado no sistema</w:t>
            </w:r>
          </w:p>
        </w:tc>
      </w:tr>
      <w:tr w:rsidR="00E71F8F" w:rsidRPr="00377AB4" w14:paraId="0F7B37A1" w14:textId="77777777" w:rsidTr="00A574BF">
        <w:tc>
          <w:tcPr>
            <w:tcW w:w="3852" w:type="dxa"/>
            <w:shd w:val="clear" w:color="auto" w:fill="auto"/>
          </w:tcPr>
          <w:p w14:paraId="784CC35D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33EFBEE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E71F8F" w:rsidRPr="00377AB4" w14:paraId="4DB70299" w14:textId="77777777" w:rsidTr="00A574BF">
        <w:tc>
          <w:tcPr>
            <w:tcW w:w="3852" w:type="dxa"/>
            <w:shd w:val="clear" w:color="auto" w:fill="auto"/>
          </w:tcPr>
          <w:p w14:paraId="0511C63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15ED5A89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E71F8F" w:rsidRPr="00377AB4" w14:paraId="6EFB5F9E" w14:textId="77777777" w:rsidTr="00A574BF">
        <w:tc>
          <w:tcPr>
            <w:tcW w:w="3852" w:type="dxa"/>
            <w:shd w:val="clear" w:color="auto" w:fill="auto"/>
          </w:tcPr>
          <w:p w14:paraId="00EB96B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901392D" w14:textId="6D6DE070" w:rsidR="00E71F8F" w:rsidRPr="00377AB4" w:rsidRDefault="00360663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o e-mail colocado não está cadastrado no sistema</w:t>
            </w:r>
          </w:p>
        </w:tc>
      </w:tr>
      <w:tr w:rsidR="00E71F8F" w:rsidRPr="00377AB4" w14:paraId="4760788F" w14:textId="77777777" w:rsidTr="00A574BF">
        <w:tc>
          <w:tcPr>
            <w:tcW w:w="3852" w:type="dxa"/>
            <w:shd w:val="clear" w:color="auto" w:fill="auto"/>
          </w:tcPr>
          <w:p w14:paraId="3C9027C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015224F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71F8F" w:rsidRPr="00377AB4" w14:paraId="1E6BD833" w14:textId="77777777" w:rsidTr="00A574BF">
        <w:tc>
          <w:tcPr>
            <w:tcW w:w="3852" w:type="dxa"/>
            <w:shd w:val="clear" w:color="auto" w:fill="auto"/>
          </w:tcPr>
          <w:p w14:paraId="5AFDF09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esqueci minha senha</w:t>
            </w:r>
          </w:p>
        </w:tc>
        <w:tc>
          <w:tcPr>
            <w:tcW w:w="3842" w:type="dxa"/>
            <w:shd w:val="clear" w:color="auto" w:fill="auto"/>
          </w:tcPr>
          <w:p w14:paraId="5B03088C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3FA3BD83" w14:textId="77777777" w:rsidTr="00A574BF">
        <w:tc>
          <w:tcPr>
            <w:tcW w:w="3852" w:type="dxa"/>
            <w:shd w:val="clear" w:color="auto" w:fill="auto"/>
          </w:tcPr>
          <w:p w14:paraId="2A51E13D" w14:textId="0B77936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 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>e-mail</w:t>
            </w:r>
          </w:p>
        </w:tc>
        <w:tc>
          <w:tcPr>
            <w:tcW w:w="3842" w:type="dxa"/>
            <w:shd w:val="clear" w:color="auto" w:fill="auto"/>
          </w:tcPr>
          <w:p w14:paraId="223AAA4B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4D685E69" w14:textId="77777777" w:rsidTr="00A574BF">
        <w:tc>
          <w:tcPr>
            <w:tcW w:w="3852" w:type="dxa"/>
            <w:shd w:val="clear" w:color="auto" w:fill="auto"/>
          </w:tcPr>
          <w:p w14:paraId="07AA2242" w14:textId="77777777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4F10563" w14:textId="1977F925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Verificar se e-mail está cadastrado no sistema e se </w:t>
            </w:r>
            <w:proofErr w:type="gramStart"/>
            <w:r>
              <w:rPr>
                <w:rFonts w:ascii="Arial" w:hAnsi="Arial" w:cs="Arial"/>
                <w:color w:val="5B9BD5"/>
                <w:sz w:val="22"/>
                <w:szCs w:val="22"/>
              </w:rPr>
              <w:t>tiver</w:t>
            </w:r>
            <w:proofErr w:type="gramEnd"/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enviar e-mail para o usuário com o código de verificação</w:t>
            </w:r>
          </w:p>
        </w:tc>
      </w:tr>
      <w:tr w:rsidR="00E71F8F" w:rsidRPr="00377AB4" w14:paraId="65CEE28D" w14:textId="77777777" w:rsidTr="00A574BF">
        <w:tc>
          <w:tcPr>
            <w:tcW w:w="3852" w:type="dxa"/>
            <w:shd w:val="clear" w:color="auto" w:fill="auto"/>
          </w:tcPr>
          <w:p w14:paraId="37FACBDF" w14:textId="0261D4E4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B6BE8CE" w14:textId="3661FE8C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Retornar uma mensagem de erro de que e-mail não está cadastrado no sistema</w:t>
            </w:r>
          </w:p>
        </w:tc>
      </w:tr>
    </w:tbl>
    <w:p w14:paraId="100A44A8" w14:textId="4E600116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E71F8F" w:rsidRPr="00377AB4" w14:paraId="2994ECCB" w14:textId="77777777" w:rsidTr="00A574BF">
        <w:tc>
          <w:tcPr>
            <w:tcW w:w="3852" w:type="dxa"/>
            <w:shd w:val="clear" w:color="auto" w:fill="auto"/>
          </w:tcPr>
          <w:p w14:paraId="169B5E7B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61843FEA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E71F8F" w:rsidRPr="00377AB4" w14:paraId="0EDF2C96" w14:textId="77777777" w:rsidTr="00A574BF">
        <w:tc>
          <w:tcPr>
            <w:tcW w:w="3852" w:type="dxa"/>
            <w:shd w:val="clear" w:color="auto" w:fill="auto"/>
          </w:tcPr>
          <w:p w14:paraId="514CFA1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123361A" w14:textId="27BCE7C2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Recuperar senha </w:t>
            </w:r>
            <w:r w:rsidR="00360663">
              <w:rPr>
                <w:rFonts w:ascii="Arial" w:hAnsi="Arial" w:cs="Arial"/>
                <w:i/>
                <w:color w:val="5B9BD5"/>
                <w:sz w:val="22"/>
                <w:szCs w:val="22"/>
              </w:rPr>
              <w:t>sem a confirmação de senha se coincidir com a nova senha</w:t>
            </w:r>
          </w:p>
        </w:tc>
      </w:tr>
      <w:tr w:rsidR="00E71F8F" w:rsidRPr="00377AB4" w14:paraId="10D2723B" w14:textId="77777777" w:rsidTr="00A574BF">
        <w:tc>
          <w:tcPr>
            <w:tcW w:w="3852" w:type="dxa"/>
            <w:shd w:val="clear" w:color="auto" w:fill="auto"/>
          </w:tcPr>
          <w:p w14:paraId="22BE1F41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2C1D34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E71F8F" w:rsidRPr="00377AB4" w14:paraId="183863E9" w14:textId="77777777" w:rsidTr="00A574BF">
        <w:tc>
          <w:tcPr>
            <w:tcW w:w="3852" w:type="dxa"/>
            <w:shd w:val="clear" w:color="auto" w:fill="auto"/>
          </w:tcPr>
          <w:p w14:paraId="74750098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7A4CC2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E71F8F" w:rsidRPr="00377AB4" w14:paraId="55C53285" w14:textId="77777777" w:rsidTr="00A574BF">
        <w:tc>
          <w:tcPr>
            <w:tcW w:w="3852" w:type="dxa"/>
            <w:shd w:val="clear" w:color="auto" w:fill="auto"/>
          </w:tcPr>
          <w:p w14:paraId="465DAB8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128A1145" w14:textId="2B23CEB8" w:rsidR="00E71F8F" w:rsidRPr="00377AB4" w:rsidRDefault="00360663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as senhas não coincidem</w:t>
            </w:r>
          </w:p>
        </w:tc>
      </w:tr>
      <w:tr w:rsidR="00E71F8F" w:rsidRPr="00377AB4" w14:paraId="0503EBBC" w14:textId="77777777" w:rsidTr="00A574BF">
        <w:tc>
          <w:tcPr>
            <w:tcW w:w="3852" w:type="dxa"/>
            <w:shd w:val="clear" w:color="auto" w:fill="auto"/>
          </w:tcPr>
          <w:p w14:paraId="093009D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3842" w:type="dxa"/>
            <w:shd w:val="clear" w:color="auto" w:fill="auto"/>
          </w:tcPr>
          <w:p w14:paraId="12F6115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71F8F" w:rsidRPr="00377AB4" w14:paraId="31FF1A7A" w14:textId="77777777" w:rsidTr="00A574BF">
        <w:tc>
          <w:tcPr>
            <w:tcW w:w="3852" w:type="dxa"/>
            <w:shd w:val="clear" w:color="auto" w:fill="auto"/>
          </w:tcPr>
          <w:p w14:paraId="0277367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esqueci minha senha</w:t>
            </w:r>
          </w:p>
        </w:tc>
        <w:tc>
          <w:tcPr>
            <w:tcW w:w="3842" w:type="dxa"/>
            <w:shd w:val="clear" w:color="auto" w:fill="auto"/>
          </w:tcPr>
          <w:p w14:paraId="3270F1F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02887422" w14:textId="77777777" w:rsidTr="00A574BF">
        <w:tc>
          <w:tcPr>
            <w:tcW w:w="3852" w:type="dxa"/>
            <w:shd w:val="clear" w:color="auto" w:fill="auto"/>
          </w:tcPr>
          <w:p w14:paraId="22A775F7" w14:textId="0A324DE4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 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>e-mail</w:t>
            </w:r>
          </w:p>
        </w:tc>
        <w:tc>
          <w:tcPr>
            <w:tcW w:w="3842" w:type="dxa"/>
            <w:shd w:val="clear" w:color="auto" w:fill="auto"/>
          </w:tcPr>
          <w:p w14:paraId="0D654EB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730FEAC" w14:textId="77777777" w:rsidTr="00A574BF">
        <w:tc>
          <w:tcPr>
            <w:tcW w:w="3852" w:type="dxa"/>
            <w:shd w:val="clear" w:color="auto" w:fill="auto"/>
          </w:tcPr>
          <w:p w14:paraId="47DBE6B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5A2DB97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Verificar se e-mail está cadastrado no sistema e se </w:t>
            </w:r>
            <w:proofErr w:type="gramStart"/>
            <w:r>
              <w:rPr>
                <w:rFonts w:ascii="Arial" w:hAnsi="Arial" w:cs="Arial"/>
                <w:color w:val="5B9BD5"/>
                <w:sz w:val="22"/>
                <w:szCs w:val="22"/>
              </w:rPr>
              <w:t>tiver</w:t>
            </w:r>
            <w:proofErr w:type="gramEnd"/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enviar e-mail para o usuário com o código de verificação</w:t>
            </w:r>
          </w:p>
        </w:tc>
      </w:tr>
      <w:tr w:rsidR="00E71F8F" w:rsidRPr="00377AB4" w14:paraId="31F8F7EF" w14:textId="77777777" w:rsidTr="00A574BF">
        <w:tc>
          <w:tcPr>
            <w:tcW w:w="3852" w:type="dxa"/>
            <w:shd w:val="clear" w:color="auto" w:fill="auto"/>
          </w:tcPr>
          <w:p w14:paraId="1DA6CA4D" w14:textId="3C5E5512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Colocar código de recuperação no campo que o sistema disponibilizou</w:t>
            </w:r>
            <w:r w:rsidR="007F7CE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e clicar em enviar código </w:t>
            </w:r>
          </w:p>
        </w:tc>
        <w:tc>
          <w:tcPr>
            <w:tcW w:w="3842" w:type="dxa"/>
            <w:shd w:val="clear" w:color="auto" w:fill="auto"/>
          </w:tcPr>
          <w:p w14:paraId="22ABC03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3C0864D6" w14:textId="77777777" w:rsidTr="00A574BF">
        <w:tc>
          <w:tcPr>
            <w:tcW w:w="3852" w:type="dxa"/>
            <w:shd w:val="clear" w:color="auto" w:fill="auto"/>
          </w:tcPr>
          <w:p w14:paraId="374C6763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927197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Habilitar campo de nova senha e repetir nova senha</w:t>
            </w:r>
          </w:p>
        </w:tc>
      </w:tr>
      <w:tr w:rsidR="00E71F8F" w:rsidRPr="00377AB4" w14:paraId="6E7AEE3C" w14:textId="77777777" w:rsidTr="00A574BF">
        <w:tc>
          <w:tcPr>
            <w:tcW w:w="3852" w:type="dxa"/>
            <w:shd w:val="clear" w:color="auto" w:fill="auto"/>
          </w:tcPr>
          <w:p w14:paraId="29113C9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campo nova senha e preencher senha</w:t>
            </w:r>
          </w:p>
        </w:tc>
        <w:tc>
          <w:tcPr>
            <w:tcW w:w="3842" w:type="dxa"/>
            <w:shd w:val="clear" w:color="auto" w:fill="auto"/>
          </w:tcPr>
          <w:p w14:paraId="154E0DFA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4950C9C3" w14:textId="77777777" w:rsidTr="00A574BF">
        <w:tc>
          <w:tcPr>
            <w:tcW w:w="3852" w:type="dxa"/>
            <w:shd w:val="clear" w:color="auto" w:fill="auto"/>
          </w:tcPr>
          <w:p w14:paraId="7D12596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botão trocar senha</w:t>
            </w:r>
          </w:p>
        </w:tc>
        <w:tc>
          <w:tcPr>
            <w:tcW w:w="3842" w:type="dxa"/>
            <w:shd w:val="clear" w:color="auto" w:fill="auto"/>
          </w:tcPr>
          <w:p w14:paraId="43FC839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A1EE16C" w14:textId="77777777" w:rsidTr="00A574BF">
        <w:tc>
          <w:tcPr>
            <w:tcW w:w="3852" w:type="dxa"/>
            <w:shd w:val="clear" w:color="auto" w:fill="auto"/>
          </w:tcPr>
          <w:p w14:paraId="3B59277D" w14:textId="77777777" w:rsidR="00E71F8F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64CC498" w14:textId="253D9E0D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8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7F7CE0">
              <w:rPr>
                <w:rFonts w:ascii="Arial" w:hAnsi="Arial" w:cs="Arial"/>
                <w:color w:val="5B9BD5"/>
                <w:sz w:val="22"/>
                <w:szCs w:val="22"/>
              </w:rPr>
              <w:t>Mostrar mensagem de erro falando que as senhas não se coincidem e falar que é um campo obrigatório</w:t>
            </w:r>
          </w:p>
        </w:tc>
      </w:tr>
    </w:tbl>
    <w:p w14:paraId="015A7AC7" w14:textId="77777777" w:rsidR="00E71F8F" w:rsidRDefault="00E71F8F" w:rsidP="006A75A7"/>
    <w:p w14:paraId="28F28F36" w14:textId="77777777" w:rsidR="00E71F8F" w:rsidRDefault="00E71F8F" w:rsidP="006A75A7"/>
    <w:p w14:paraId="74F89D32" w14:textId="4A93DE7C" w:rsidR="00352551" w:rsidRDefault="00352551" w:rsidP="00352551">
      <w:pPr>
        <w:pStyle w:val="Ttulo2"/>
      </w:pPr>
      <w:bookmarkStart w:id="2" w:name="_Toc169650607"/>
      <w:r>
        <w:t xml:space="preserve">Caso de Uso </w:t>
      </w:r>
      <w:r w:rsidR="00380E1D">
        <w:t>Criar Conta</w:t>
      </w:r>
      <w:bookmarkEnd w:id="2"/>
    </w:p>
    <w:p w14:paraId="00B381E7" w14:textId="77777777" w:rsidR="006A75A7" w:rsidRP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0F47DE" w:rsidRPr="00377AB4" w14:paraId="2ABF5FC0" w14:textId="77777777" w:rsidTr="00CD6D74">
        <w:tc>
          <w:tcPr>
            <w:tcW w:w="3852" w:type="dxa"/>
            <w:shd w:val="clear" w:color="auto" w:fill="auto"/>
          </w:tcPr>
          <w:p w14:paraId="3216CA2B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F56A9DD" w14:textId="6CE9C590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0F47DE" w:rsidRPr="00377AB4" w14:paraId="617A0452" w14:textId="77777777" w:rsidTr="00CD6D74">
        <w:tc>
          <w:tcPr>
            <w:tcW w:w="3852" w:type="dxa"/>
            <w:shd w:val="clear" w:color="auto" w:fill="auto"/>
          </w:tcPr>
          <w:p w14:paraId="0AC901C6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5C55C52C" w14:textId="760A01EE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correto</w:t>
            </w:r>
          </w:p>
        </w:tc>
      </w:tr>
      <w:tr w:rsidR="000F47DE" w:rsidRPr="00377AB4" w14:paraId="09A365C8" w14:textId="77777777" w:rsidTr="00CD6D74">
        <w:tc>
          <w:tcPr>
            <w:tcW w:w="3852" w:type="dxa"/>
            <w:shd w:val="clear" w:color="auto" w:fill="auto"/>
          </w:tcPr>
          <w:p w14:paraId="2104A7BD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4AA3D15B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0F47DE" w:rsidRPr="00377AB4" w14:paraId="0C46C1F2" w14:textId="77777777" w:rsidTr="00CD6D74">
        <w:tc>
          <w:tcPr>
            <w:tcW w:w="3852" w:type="dxa"/>
            <w:shd w:val="clear" w:color="auto" w:fill="auto"/>
          </w:tcPr>
          <w:p w14:paraId="5C845557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BCAC079" w14:textId="3CF5B6DC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0F47DE" w:rsidRPr="00377AB4" w14:paraId="3DDBF736" w14:textId="77777777" w:rsidTr="00CD6D74">
        <w:tc>
          <w:tcPr>
            <w:tcW w:w="3852" w:type="dxa"/>
            <w:shd w:val="clear" w:color="auto" w:fill="auto"/>
          </w:tcPr>
          <w:p w14:paraId="118B082E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1DC58715" w14:textId="678A1641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</w:t>
            </w:r>
          </w:p>
        </w:tc>
      </w:tr>
      <w:tr w:rsidR="000F47DE" w:rsidRPr="00377AB4" w14:paraId="64F2ABD5" w14:textId="77777777" w:rsidTr="00CD6D74">
        <w:tc>
          <w:tcPr>
            <w:tcW w:w="3852" w:type="dxa"/>
            <w:shd w:val="clear" w:color="auto" w:fill="auto"/>
          </w:tcPr>
          <w:p w14:paraId="3AA7B081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E2B0F31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0F47DE" w:rsidRPr="00377AB4" w14:paraId="7F54A644" w14:textId="77777777" w:rsidTr="00CD6D74">
        <w:tc>
          <w:tcPr>
            <w:tcW w:w="3852" w:type="dxa"/>
            <w:shd w:val="clear" w:color="auto" w:fill="auto"/>
          </w:tcPr>
          <w:p w14:paraId="4CB6ECD6" w14:textId="3056B88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20A89B25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F47DE" w:rsidRPr="00377AB4" w14:paraId="0E494B0A" w14:textId="77777777" w:rsidTr="00CD6D74">
        <w:tc>
          <w:tcPr>
            <w:tcW w:w="3852" w:type="dxa"/>
            <w:shd w:val="clear" w:color="auto" w:fill="auto"/>
          </w:tcPr>
          <w:p w14:paraId="6D7B7802" w14:textId="7FF8F2E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34B7E7ED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F47DE" w:rsidRPr="00377AB4" w14:paraId="37332C02" w14:textId="77777777" w:rsidTr="00CD6D74">
        <w:tc>
          <w:tcPr>
            <w:tcW w:w="3852" w:type="dxa"/>
            <w:shd w:val="clear" w:color="auto" w:fill="auto"/>
          </w:tcPr>
          <w:p w14:paraId="1618F8F8" w14:textId="76E62B71" w:rsidR="000F47DE" w:rsidRPr="00377AB4" w:rsidRDefault="00FB4D7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="000F47DE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 w:rsidR="00E35886">
              <w:rPr>
                <w:rFonts w:ascii="Arial" w:hAnsi="Arial" w:cs="Arial"/>
                <w:i/>
                <w:color w:val="5B9BD5"/>
                <w:sz w:val="22"/>
                <w:szCs w:val="22"/>
              </w:rPr>
              <w:t>reencher senha</w:t>
            </w:r>
            <w:r w:rsidR="000F47DE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3842" w:type="dxa"/>
            <w:shd w:val="clear" w:color="auto" w:fill="auto"/>
          </w:tcPr>
          <w:p w14:paraId="57140C92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5D8FCF2C" w14:textId="77777777" w:rsidTr="00CD6D74">
        <w:tc>
          <w:tcPr>
            <w:tcW w:w="3852" w:type="dxa"/>
            <w:shd w:val="clear" w:color="auto" w:fill="auto"/>
          </w:tcPr>
          <w:p w14:paraId="412C22F1" w14:textId="299702CD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1463FC">
              <w:rPr>
                <w:rFonts w:ascii="Arial" w:hAnsi="Arial" w:cs="Arial"/>
                <w:color w:val="5B9BD5"/>
                <w:sz w:val="22"/>
                <w:szCs w:val="22"/>
              </w:rPr>
              <w:t>Repetir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 xml:space="preserve"> senha</w:t>
            </w:r>
          </w:p>
        </w:tc>
        <w:tc>
          <w:tcPr>
            <w:tcW w:w="3842" w:type="dxa"/>
            <w:shd w:val="clear" w:color="auto" w:fill="auto"/>
          </w:tcPr>
          <w:p w14:paraId="554545B3" w14:textId="4B7E05ED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5627BFC6" w14:textId="77777777" w:rsidTr="00CD6D74">
        <w:tc>
          <w:tcPr>
            <w:tcW w:w="3852" w:type="dxa"/>
            <w:shd w:val="clear" w:color="auto" w:fill="auto"/>
          </w:tcPr>
          <w:p w14:paraId="710BC171" w14:textId="3BA58C41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B0912EB" w14:textId="09B333F3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2376C07F" w14:textId="77777777" w:rsidTr="00CD6D74">
        <w:tc>
          <w:tcPr>
            <w:tcW w:w="3852" w:type="dxa"/>
            <w:shd w:val="clear" w:color="auto" w:fill="auto"/>
          </w:tcPr>
          <w:p w14:paraId="4DF4F941" w14:textId="4F639B98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4A0B02C9" w14:textId="4E6A36EF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E35886" w:rsidRPr="00377AB4" w14:paraId="56CF9ECD" w14:textId="77777777" w:rsidTr="00CD6D74">
        <w:tc>
          <w:tcPr>
            <w:tcW w:w="3852" w:type="dxa"/>
            <w:shd w:val="clear" w:color="auto" w:fill="auto"/>
          </w:tcPr>
          <w:p w14:paraId="1DC39C0F" w14:textId="77777777" w:rsidR="00E35886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446AFB5" w14:textId="75F4EC9D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AE7ABE">
              <w:rPr>
                <w:rFonts w:ascii="Arial" w:hAnsi="Arial" w:cs="Arial"/>
                <w:color w:val="5B9BD5"/>
                <w:sz w:val="22"/>
                <w:szCs w:val="22"/>
              </w:rPr>
              <w:t xml:space="preserve">conta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cria</w:t>
            </w:r>
            <w:r w:rsidR="00AE7ABE">
              <w:rPr>
                <w:rFonts w:ascii="Arial" w:hAnsi="Arial" w:cs="Arial"/>
                <w:color w:val="5B9BD5"/>
                <w:sz w:val="22"/>
                <w:szCs w:val="22"/>
              </w:rPr>
              <w:t>da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 xml:space="preserve"> e ir para tela de login</w:t>
            </w:r>
          </w:p>
        </w:tc>
      </w:tr>
    </w:tbl>
    <w:p w14:paraId="3207C0BF" w14:textId="77777777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A9355C" w:rsidRPr="00377AB4" w14:paraId="3362CCE2" w14:textId="77777777" w:rsidTr="001940C6">
        <w:tc>
          <w:tcPr>
            <w:tcW w:w="3852" w:type="dxa"/>
            <w:shd w:val="clear" w:color="auto" w:fill="auto"/>
          </w:tcPr>
          <w:p w14:paraId="4FE45097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4F4836E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A9355C" w:rsidRPr="00377AB4" w14:paraId="6C158D4C" w14:textId="77777777" w:rsidTr="001940C6">
        <w:tc>
          <w:tcPr>
            <w:tcW w:w="3852" w:type="dxa"/>
            <w:shd w:val="clear" w:color="auto" w:fill="auto"/>
          </w:tcPr>
          <w:p w14:paraId="705ABD3C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641A9D68" w14:textId="54B62EB0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colocando um e-mail já cadastrado no sistema</w:t>
            </w:r>
          </w:p>
        </w:tc>
      </w:tr>
      <w:tr w:rsidR="00A9355C" w:rsidRPr="00377AB4" w14:paraId="262E066A" w14:textId="77777777" w:rsidTr="001940C6">
        <w:tc>
          <w:tcPr>
            <w:tcW w:w="3852" w:type="dxa"/>
            <w:shd w:val="clear" w:color="auto" w:fill="auto"/>
          </w:tcPr>
          <w:p w14:paraId="11DA99BE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0A48CEB1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A9355C" w:rsidRPr="00377AB4" w14:paraId="4A28D924" w14:textId="77777777" w:rsidTr="001940C6">
        <w:tc>
          <w:tcPr>
            <w:tcW w:w="3852" w:type="dxa"/>
            <w:shd w:val="clear" w:color="auto" w:fill="auto"/>
          </w:tcPr>
          <w:p w14:paraId="4EB8C721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21BC26C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A9355C" w:rsidRPr="00377AB4" w14:paraId="00656F60" w14:textId="77777777" w:rsidTr="001940C6">
        <w:tc>
          <w:tcPr>
            <w:tcW w:w="3852" w:type="dxa"/>
            <w:shd w:val="clear" w:color="auto" w:fill="auto"/>
          </w:tcPr>
          <w:p w14:paraId="1C1F180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FEA08ED" w14:textId="35C3B861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 e mensagem de erro de e-mail já cadastrado</w:t>
            </w:r>
          </w:p>
        </w:tc>
      </w:tr>
      <w:tr w:rsidR="00A9355C" w:rsidRPr="00377AB4" w14:paraId="7B7467CD" w14:textId="77777777" w:rsidTr="001940C6">
        <w:tc>
          <w:tcPr>
            <w:tcW w:w="3852" w:type="dxa"/>
            <w:shd w:val="clear" w:color="auto" w:fill="auto"/>
          </w:tcPr>
          <w:p w14:paraId="4E6E7257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7E2563D9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A9355C" w:rsidRPr="00377AB4" w14:paraId="5B9262CA" w14:textId="77777777" w:rsidTr="001940C6">
        <w:tc>
          <w:tcPr>
            <w:tcW w:w="3852" w:type="dxa"/>
            <w:shd w:val="clear" w:color="auto" w:fill="auto"/>
          </w:tcPr>
          <w:p w14:paraId="3BBF19E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2D52C669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7ACBE5B1" w14:textId="77777777" w:rsidTr="001940C6">
        <w:tc>
          <w:tcPr>
            <w:tcW w:w="3852" w:type="dxa"/>
            <w:shd w:val="clear" w:color="auto" w:fill="auto"/>
          </w:tcPr>
          <w:p w14:paraId="19E4C583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7879FC2B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7BAB7143" w14:textId="77777777" w:rsidTr="001940C6">
        <w:tc>
          <w:tcPr>
            <w:tcW w:w="3852" w:type="dxa"/>
            <w:shd w:val="clear" w:color="auto" w:fill="auto"/>
          </w:tcPr>
          <w:p w14:paraId="7B37C30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reencher senha </w:t>
            </w:r>
          </w:p>
        </w:tc>
        <w:tc>
          <w:tcPr>
            <w:tcW w:w="3842" w:type="dxa"/>
            <w:shd w:val="clear" w:color="auto" w:fill="auto"/>
          </w:tcPr>
          <w:p w14:paraId="25424DB2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6CD2FAAB" w14:textId="77777777" w:rsidTr="001940C6">
        <w:tc>
          <w:tcPr>
            <w:tcW w:w="3852" w:type="dxa"/>
            <w:shd w:val="clear" w:color="auto" w:fill="auto"/>
          </w:tcPr>
          <w:p w14:paraId="7B25221B" w14:textId="1E4C53A5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1463FC">
              <w:rPr>
                <w:rFonts w:ascii="Arial" w:hAnsi="Arial" w:cs="Arial"/>
                <w:color w:val="5B9BD5"/>
                <w:sz w:val="22"/>
                <w:szCs w:val="22"/>
              </w:rPr>
              <w:t xml:space="preserve">Repetir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senha</w:t>
            </w:r>
          </w:p>
        </w:tc>
        <w:tc>
          <w:tcPr>
            <w:tcW w:w="3842" w:type="dxa"/>
            <w:shd w:val="clear" w:color="auto" w:fill="auto"/>
          </w:tcPr>
          <w:p w14:paraId="5A9A4EE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4B1BBE84" w14:textId="77777777" w:rsidTr="001940C6">
        <w:tc>
          <w:tcPr>
            <w:tcW w:w="3852" w:type="dxa"/>
            <w:shd w:val="clear" w:color="auto" w:fill="auto"/>
          </w:tcPr>
          <w:p w14:paraId="74E755C6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9D27D3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275C2B6F" w14:textId="77777777" w:rsidTr="001940C6">
        <w:tc>
          <w:tcPr>
            <w:tcW w:w="3852" w:type="dxa"/>
            <w:shd w:val="clear" w:color="auto" w:fill="auto"/>
          </w:tcPr>
          <w:p w14:paraId="0268A5A0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3A68C2C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A9355C" w:rsidRPr="00377AB4" w14:paraId="078556D6" w14:textId="77777777" w:rsidTr="001940C6">
        <w:tc>
          <w:tcPr>
            <w:tcW w:w="3852" w:type="dxa"/>
            <w:shd w:val="clear" w:color="auto" w:fill="auto"/>
          </w:tcPr>
          <w:p w14:paraId="15FB1BAE" w14:textId="77777777" w:rsidR="00A9355C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5D61AF0C" w14:textId="1993D712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falando que esse e-mail </w:t>
            </w:r>
            <w:r w:rsidR="003506AC">
              <w:rPr>
                <w:rFonts w:ascii="Arial" w:hAnsi="Arial" w:cs="Arial"/>
                <w:color w:val="5B9BD5"/>
                <w:sz w:val="22"/>
                <w:szCs w:val="22"/>
              </w:rPr>
              <w:t>já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tem conta no sistema</w:t>
            </w:r>
          </w:p>
        </w:tc>
      </w:tr>
    </w:tbl>
    <w:p w14:paraId="586FB0F3" w14:textId="77777777" w:rsidR="00A9355C" w:rsidRDefault="00A9355C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1463FC" w:rsidRPr="00377AB4" w14:paraId="76303A16" w14:textId="77777777" w:rsidTr="001940C6">
        <w:tc>
          <w:tcPr>
            <w:tcW w:w="3852" w:type="dxa"/>
            <w:shd w:val="clear" w:color="auto" w:fill="auto"/>
          </w:tcPr>
          <w:p w14:paraId="4932D5E8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E44F322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1463FC" w:rsidRPr="00377AB4" w14:paraId="68C923BB" w14:textId="77777777" w:rsidTr="001940C6">
        <w:tc>
          <w:tcPr>
            <w:tcW w:w="3852" w:type="dxa"/>
            <w:shd w:val="clear" w:color="auto" w:fill="auto"/>
          </w:tcPr>
          <w:p w14:paraId="33315CEC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07C69830" w14:textId="1ADC49FA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e senhas não coincidem</w:t>
            </w:r>
          </w:p>
        </w:tc>
      </w:tr>
      <w:tr w:rsidR="001463FC" w:rsidRPr="00377AB4" w14:paraId="79B01E9E" w14:textId="77777777" w:rsidTr="001940C6">
        <w:tc>
          <w:tcPr>
            <w:tcW w:w="3852" w:type="dxa"/>
            <w:shd w:val="clear" w:color="auto" w:fill="auto"/>
          </w:tcPr>
          <w:p w14:paraId="076CA2EA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6DB2A6A6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1463FC" w:rsidRPr="00377AB4" w14:paraId="7B3092FC" w14:textId="77777777" w:rsidTr="001940C6">
        <w:tc>
          <w:tcPr>
            <w:tcW w:w="3852" w:type="dxa"/>
            <w:shd w:val="clear" w:color="auto" w:fill="auto"/>
          </w:tcPr>
          <w:p w14:paraId="74939E63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E303A11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1463FC" w:rsidRPr="00377AB4" w14:paraId="5A853C6A" w14:textId="77777777" w:rsidTr="001940C6">
        <w:tc>
          <w:tcPr>
            <w:tcW w:w="3852" w:type="dxa"/>
            <w:shd w:val="clear" w:color="auto" w:fill="auto"/>
          </w:tcPr>
          <w:p w14:paraId="1183D492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097EA4CF" w14:textId="6EB6B406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 e mensagem de erro de senhas não coincidem</w:t>
            </w:r>
          </w:p>
        </w:tc>
      </w:tr>
      <w:tr w:rsidR="001463FC" w:rsidRPr="00377AB4" w14:paraId="4195E6FB" w14:textId="77777777" w:rsidTr="001940C6">
        <w:tc>
          <w:tcPr>
            <w:tcW w:w="3852" w:type="dxa"/>
            <w:shd w:val="clear" w:color="auto" w:fill="auto"/>
          </w:tcPr>
          <w:p w14:paraId="446B9695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6E7CB76E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1463FC" w:rsidRPr="00377AB4" w14:paraId="1CB49D84" w14:textId="77777777" w:rsidTr="001940C6">
        <w:tc>
          <w:tcPr>
            <w:tcW w:w="3852" w:type="dxa"/>
            <w:shd w:val="clear" w:color="auto" w:fill="auto"/>
          </w:tcPr>
          <w:p w14:paraId="2ECAF3F1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3AFD265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3C006CE4" w14:textId="77777777" w:rsidTr="001940C6">
        <w:tc>
          <w:tcPr>
            <w:tcW w:w="3852" w:type="dxa"/>
            <w:shd w:val="clear" w:color="auto" w:fill="auto"/>
          </w:tcPr>
          <w:p w14:paraId="580B967C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4F99027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6E4F534A" w14:textId="77777777" w:rsidTr="001940C6">
        <w:tc>
          <w:tcPr>
            <w:tcW w:w="3852" w:type="dxa"/>
            <w:shd w:val="clear" w:color="auto" w:fill="auto"/>
          </w:tcPr>
          <w:p w14:paraId="775E429D" w14:textId="53C6ABC0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reencher senha </w:t>
            </w:r>
          </w:p>
        </w:tc>
        <w:tc>
          <w:tcPr>
            <w:tcW w:w="3842" w:type="dxa"/>
            <w:shd w:val="clear" w:color="auto" w:fill="auto"/>
          </w:tcPr>
          <w:p w14:paraId="762E6E6D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3F017CB8" w14:textId="77777777" w:rsidTr="001940C6">
        <w:tc>
          <w:tcPr>
            <w:tcW w:w="3852" w:type="dxa"/>
            <w:shd w:val="clear" w:color="auto" w:fill="auto"/>
          </w:tcPr>
          <w:p w14:paraId="743B3C49" w14:textId="07C3E24E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Repetir senha</w:t>
            </w:r>
          </w:p>
        </w:tc>
        <w:tc>
          <w:tcPr>
            <w:tcW w:w="3842" w:type="dxa"/>
            <w:shd w:val="clear" w:color="auto" w:fill="auto"/>
          </w:tcPr>
          <w:p w14:paraId="1F84A6D8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03177931" w14:textId="77777777" w:rsidTr="001940C6">
        <w:tc>
          <w:tcPr>
            <w:tcW w:w="3852" w:type="dxa"/>
            <w:shd w:val="clear" w:color="auto" w:fill="auto"/>
          </w:tcPr>
          <w:p w14:paraId="371A66ED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0AEB61E6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40C45931" w14:textId="77777777" w:rsidTr="001940C6">
        <w:tc>
          <w:tcPr>
            <w:tcW w:w="3852" w:type="dxa"/>
            <w:shd w:val="clear" w:color="auto" w:fill="auto"/>
          </w:tcPr>
          <w:p w14:paraId="36910EF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5F7DC1E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1463FC" w:rsidRPr="00377AB4" w14:paraId="77DEC2A5" w14:textId="77777777" w:rsidTr="001940C6">
        <w:tc>
          <w:tcPr>
            <w:tcW w:w="3852" w:type="dxa"/>
            <w:shd w:val="clear" w:color="auto" w:fill="auto"/>
          </w:tcPr>
          <w:p w14:paraId="479E9507" w14:textId="77777777" w:rsidR="001463FC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9C7FA6C" w14:textId="683248E8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falando que </w:t>
            </w:r>
            <w:r w:rsidR="003506AC">
              <w:rPr>
                <w:rFonts w:ascii="Arial" w:hAnsi="Arial" w:cs="Arial"/>
                <w:color w:val="5B9BD5"/>
                <w:sz w:val="22"/>
                <w:szCs w:val="22"/>
              </w:rPr>
              <w:t xml:space="preserve">as senhas não coincidem </w:t>
            </w:r>
          </w:p>
        </w:tc>
      </w:tr>
    </w:tbl>
    <w:p w14:paraId="3E7A37C9" w14:textId="77777777" w:rsidR="00FB4D7E" w:rsidRDefault="00FB4D7E" w:rsidP="006A75A7"/>
    <w:p w14:paraId="3BD5723C" w14:textId="77777777" w:rsidR="003506AC" w:rsidRDefault="003506AC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3506AC" w:rsidRPr="00377AB4" w14:paraId="6F979EE8" w14:textId="77777777" w:rsidTr="001940C6">
        <w:tc>
          <w:tcPr>
            <w:tcW w:w="3852" w:type="dxa"/>
            <w:shd w:val="clear" w:color="auto" w:fill="auto"/>
          </w:tcPr>
          <w:p w14:paraId="35A1FD1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277F8F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3506AC" w:rsidRPr="00377AB4" w14:paraId="5109E172" w14:textId="77777777" w:rsidTr="001940C6">
        <w:tc>
          <w:tcPr>
            <w:tcW w:w="3852" w:type="dxa"/>
            <w:shd w:val="clear" w:color="auto" w:fill="auto"/>
          </w:tcPr>
          <w:p w14:paraId="26B80F70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E34F78D" w14:textId="484B4BC3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e campos sem preencher</w:t>
            </w:r>
          </w:p>
        </w:tc>
      </w:tr>
      <w:tr w:rsidR="003506AC" w:rsidRPr="00377AB4" w14:paraId="22F0831A" w14:textId="77777777" w:rsidTr="001940C6">
        <w:tc>
          <w:tcPr>
            <w:tcW w:w="3852" w:type="dxa"/>
            <w:shd w:val="clear" w:color="auto" w:fill="auto"/>
          </w:tcPr>
          <w:p w14:paraId="031AAAC2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31158DD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3506AC" w:rsidRPr="00377AB4" w14:paraId="7F2EEBA2" w14:textId="77777777" w:rsidTr="001940C6">
        <w:tc>
          <w:tcPr>
            <w:tcW w:w="3852" w:type="dxa"/>
            <w:shd w:val="clear" w:color="auto" w:fill="auto"/>
          </w:tcPr>
          <w:p w14:paraId="7FE233D0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23EABBA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3506AC" w:rsidRPr="00377AB4" w14:paraId="16BF99C6" w14:textId="77777777" w:rsidTr="001940C6">
        <w:tc>
          <w:tcPr>
            <w:tcW w:w="3852" w:type="dxa"/>
            <w:shd w:val="clear" w:color="auto" w:fill="auto"/>
          </w:tcPr>
          <w:p w14:paraId="4612957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51FDF57D" w14:textId="3B77970C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 e mensagem de erro de campos obrigatórios sem preencher</w:t>
            </w:r>
          </w:p>
        </w:tc>
      </w:tr>
      <w:tr w:rsidR="003506AC" w:rsidRPr="00377AB4" w14:paraId="670FE461" w14:textId="77777777" w:rsidTr="001940C6">
        <w:tc>
          <w:tcPr>
            <w:tcW w:w="3852" w:type="dxa"/>
            <w:shd w:val="clear" w:color="auto" w:fill="auto"/>
          </w:tcPr>
          <w:p w14:paraId="4F7B00D8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CDC35F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3506AC" w:rsidRPr="00377AB4" w14:paraId="36ABFBC2" w14:textId="77777777" w:rsidTr="001940C6">
        <w:tc>
          <w:tcPr>
            <w:tcW w:w="3852" w:type="dxa"/>
            <w:shd w:val="clear" w:color="auto" w:fill="auto"/>
          </w:tcPr>
          <w:p w14:paraId="67B9434A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495756D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4FB3C6D" w14:textId="77777777" w:rsidTr="001940C6">
        <w:tc>
          <w:tcPr>
            <w:tcW w:w="3852" w:type="dxa"/>
            <w:shd w:val="clear" w:color="auto" w:fill="auto"/>
          </w:tcPr>
          <w:p w14:paraId="7EE6000A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589C732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BB23975" w14:textId="77777777" w:rsidTr="001940C6">
        <w:tc>
          <w:tcPr>
            <w:tcW w:w="3852" w:type="dxa"/>
            <w:shd w:val="clear" w:color="auto" w:fill="auto"/>
          </w:tcPr>
          <w:p w14:paraId="3549C21E" w14:textId="3917AA4F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Campo 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reencher senha foi deixado em branco</w:t>
            </w:r>
          </w:p>
        </w:tc>
        <w:tc>
          <w:tcPr>
            <w:tcW w:w="3842" w:type="dxa"/>
            <w:shd w:val="clear" w:color="auto" w:fill="auto"/>
          </w:tcPr>
          <w:p w14:paraId="69A8CC4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40A0C45" w14:textId="77777777" w:rsidTr="001940C6">
        <w:tc>
          <w:tcPr>
            <w:tcW w:w="3852" w:type="dxa"/>
            <w:shd w:val="clear" w:color="auto" w:fill="auto"/>
          </w:tcPr>
          <w:p w14:paraId="4F52F9A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Repetir senha</w:t>
            </w:r>
          </w:p>
        </w:tc>
        <w:tc>
          <w:tcPr>
            <w:tcW w:w="3842" w:type="dxa"/>
            <w:shd w:val="clear" w:color="auto" w:fill="auto"/>
          </w:tcPr>
          <w:p w14:paraId="3D410FD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A0DB287" w14:textId="77777777" w:rsidTr="001940C6">
        <w:tc>
          <w:tcPr>
            <w:tcW w:w="3852" w:type="dxa"/>
            <w:shd w:val="clear" w:color="auto" w:fill="auto"/>
          </w:tcPr>
          <w:p w14:paraId="10856007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7C19F6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2E33AD5" w14:textId="77777777" w:rsidTr="001940C6">
        <w:tc>
          <w:tcPr>
            <w:tcW w:w="3852" w:type="dxa"/>
            <w:shd w:val="clear" w:color="auto" w:fill="auto"/>
          </w:tcPr>
          <w:p w14:paraId="4A8692AD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7B5C214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3506AC" w:rsidRPr="00377AB4" w14:paraId="14368870" w14:textId="77777777" w:rsidTr="001940C6">
        <w:tc>
          <w:tcPr>
            <w:tcW w:w="3852" w:type="dxa"/>
            <w:shd w:val="clear" w:color="auto" w:fill="auto"/>
          </w:tcPr>
          <w:p w14:paraId="6254AE61" w14:textId="77777777" w:rsidR="003506AC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5B2B780" w14:textId="36E46D0F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tem campo obrigatório sem ser preenchido</w:t>
            </w:r>
          </w:p>
        </w:tc>
      </w:tr>
    </w:tbl>
    <w:p w14:paraId="4F5CC943" w14:textId="77777777" w:rsidR="003506AC" w:rsidRDefault="003506AC" w:rsidP="006A75A7"/>
    <w:p w14:paraId="2955B130" w14:textId="77777777" w:rsidR="00FB4D7E" w:rsidRDefault="00FB4D7E" w:rsidP="006A75A7"/>
    <w:p w14:paraId="2C92AB8B" w14:textId="77777777" w:rsidR="00FB4D7E" w:rsidRDefault="00FB4D7E" w:rsidP="006A75A7"/>
    <w:p w14:paraId="4FFC0BA9" w14:textId="77777777" w:rsidR="00FB4D7E" w:rsidRPr="006A75A7" w:rsidRDefault="00FB4D7E" w:rsidP="006A75A7"/>
    <w:p w14:paraId="6E7A255E" w14:textId="77777777" w:rsidR="00352551" w:rsidRDefault="00352551" w:rsidP="00352551">
      <w:pPr>
        <w:pStyle w:val="Ttulo2"/>
        <w:numPr>
          <w:ilvl w:val="0"/>
          <w:numId w:val="0"/>
        </w:numPr>
      </w:pPr>
    </w:p>
    <w:p w14:paraId="0D7B136F" w14:textId="77777777" w:rsidR="006D59CC" w:rsidRDefault="006D59CC" w:rsidP="00352551">
      <w:pPr>
        <w:pStyle w:val="Ttulo2"/>
        <w:numPr>
          <w:ilvl w:val="0"/>
          <w:numId w:val="0"/>
        </w:numPr>
        <w:ind w:left="360" w:hanging="360"/>
      </w:pPr>
    </w:p>
    <w:p w14:paraId="45A5506E" w14:textId="77777777" w:rsidR="00002201" w:rsidRPr="00002201" w:rsidRDefault="00002201" w:rsidP="00002201"/>
    <w:p w14:paraId="720B7442" w14:textId="77777777" w:rsidR="00BB7F5D" w:rsidRPr="00BB7F5D" w:rsidRDefault="00BB7F5D" w:rsidP="00BB7F5D"/>
    <w:p w14:paraId="3C78022F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62F8A8C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22701E51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870B79B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740AE2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766810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022E5CE" w14:textId="77777777" w:rsidTr="002F5967">
        <w:tc>
          <w:tcPr>
            <w:tcW w:w="1923" w:type="pct"/>
          </w:tcPr>
          <w:p w14:paraId="4247D52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8CA11B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B156DD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5D70BD8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36834" w14:textId="77777777" w:rsidR="003D694F" w:rsidRDefault="003D694F">
      <w:pPr>
        <w:spacing w:after="0" w:line="240" w:lineRule="auto"/>
      </w:pPr>
      <w:r>
        <w:separator/>
      </w:r>
    </w:p>
  </w:endnote>
  <w:endnote w:type="continuationSeparator" w:id="0">
    <w:p w14:paraId="545B7515" w14:textId="77777777" w:rsidR="003D694F" w:rsidRDefault="003D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ADECF3" w14:textId="77777777" w:rsidR="003D694F" w:rsidRDefault="003D694F">
      <w:pPr>
        <w:spacing w:after="0" w:line="240" w:lineRule="auto"/>
      </w:pPr>
      <w:r>
        <w:separator/>
      </w:r>
    </w:p>
  </w:footnote>
  <w:footnote w:type="continuationSeparator" w:id="0">
    <w:p w14:paraId="222C2A4B" w14:textId="77777777" w:rsidR="003D694F" w:rsidRDefault="003D6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498" w14:textId="3782DD38" w:rsidR="006E5425" w:rsidRDefault="00C07E5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D74DA" wp14:editId="48A9DCA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8D7CB" w14:textId="77777777" w:rsidR="006E5425" w:rsidRDefault="002E73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75A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D74D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" filled="f" stroked="f" strokeweight=".5pt">
              <v:textbox style="mso-fit-shape-to-text:t" inset="0,0,0,0">
                <w:txbxContent>
                  <w:p w14:paraId="0BF8D7CB" w14:textId="77777777" w:rsidR="006E5425" w:rsidRDefault="002E7314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6A75A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96865">
    <w:abstractNumId w:val="0"/>
  </w:num>
  <w:num w:numId="2" w16cid:durableId="2062903728">
    <w:abstractNumId w:val="3"/>
  </w:num>
  <w:num w:numId="3" w16cid:durableId="1482311018">
    <w:abstractNumId w:val="3"/>
    <w:lvlOverride w:ilvl="0">
      <w:startOverride w:val="1"/>
    </w:lvlOverride>
  </w:num>
  <w:num w:numId="4" w16cid:durableId="268708801">
    <w:abstractNumId w:val="1"/>
  </w:num>
  <w:num w:numId="5" w16cid:durableId="1885632524">
    <w:abstractNumId w:val="2"/>
  </w:num>
  <w:num w:numId="6" w16cid:durableId="1156797845">
    <w:abstractNumId w:val="1"/>
  </w:num>
  <w:num w:numId="7" w16cid:durableId="325937710">
    <w:abstractNumId w:val="1"/>
  </w:num>
  <w:num w:numId="8" w16cid:durableId="26314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F"/>
    <w:rsid w:val="0000034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0F47DE"/>
    <w:rsid w:val="00124270"/>
    <w:rsid w:val="00126229"/>
    <w:rsid w:val="00141E7E"/>
    <w:rsid w:val="001463FC"/>
    <w:rsid w:val="00146BD8"/>
    <w:rsid w:val="00147D67"/>
    <w:rsid w:val="0015297D"/>
    <w:rsid w:val="00173D71"/>
    <w:rsid w:val="00185886"/>
    <w:rsid w:val="001A611B"/>
    <w:rsid w:val="001B1488"/>
    <w:rsid w:val="001C4311"/>
    <w:rsid w:val="001E247D"/>
    <w:rsid w:val="001E4036"/>
    <w:rsid w:val="001F103D"/>
    <w:rsid w:val="001F2A88"/>
    <w:rsid w:val="00205524"/>
    <w:rsid w:val="00230A92"/>
    <w:rsid w:val="002311AF"/>
    <w:rsid w:val="00274FCA"/>
    <w:rsid w:val="002B48F2"/>
    <w:rsid w:val="002C5A42"/>
    <w:rsid w:val="002C71B2"/>
    <w:rsid w:val="002D352E"/>
    <w:rsid w:val="002D371B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06AC"/>
    <w:rsid w:val="00352551"/>
    <w:rsid w:val="00355281"/>
    <w:rsid w:val="00360663"/>
    <w:rsid w:val="0037771C"/>
    <w:rsid w:val="00377D7E"/>
    <w:rsid w:val="00380E1D"/>
    <w:rsid w:val="003B7391"/>
    <w:rsid w:val="003C7E74"/>
    <w:rsid w:val="003D4812"/>
    <w:rsid w:val="003D694F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A5A2F"/>
    <w:rsid w:val="005B1753"/>
    <w:rsid w:val="005C1CDC"/>
    <w:rsid w:val="005D1E03"/>
    <w:rsid w:val="00620ED1"/>
    <w:rsid w:val="0062710A"/>
    <w:rsid w:val="00630B86"/>
    <w:rsid w:val="00643F39"/>
    <w:rsid w:val="00656607"/>
    <w:rsid w:val="00661860"/>
    <w:rsid w:val="00683FAF"/>
    <w:rsid w:val="0069418B"/>
    <w:rsid w:val="006A75A7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7F7CE0"/>
    <w:rsid w:val="0082226E"/>
    <w:rsid w:val="0084405A"/>
    <w:rsid w:val="00871451"/>
    <w:rsid w:val="008720DE"/>
    <w:rsid w:val="0088265B"/>
    <w:rsid w:val="008C039D"/>
    <w:rsid w:val="008C1DF8"/>
    <w:rsid w:val="008D0296"/>
    <w:rsid w:val="008D087E"/>
    <w:rsid w:val="008D7C58"/>
    <w:rsid w:val="009119E8"/>
    <w:rsid w:val="00912641"/>
    <w:rsid w:val="00917F8D"/>
    <w:rsid w:val="00926678"/>
    <w:rsid w:val="009400C3"/>
    <w:rsid w:val="0094243C"/>
    <w:rsid w:val="00956951"/>
    <w:rsid w:val="00983FA4"/>
    <w:rsid w:val="00993C21"/>
    <w:rsid w:val="009A3F44"/>
    <w:rsid w:val="009A77A0"/>
    <w:rsid w:val="009E27BD"/>
    <w:rsid w:val="00A04870"/>
    <w:rsid w:val="00A34BDE"/>
    <w:rsid w:val="00A42468"/>
    <w:rsid w:val="00A50C44"/>
    <w:rsid w:val="00A74AA3"/>
    <w:rsid w:val="00A81859"/>
    <w:rsid w:val="00A82971"/>
    <w:rsid w:val="00A930C5"/>
    <w:rsid w:val="00A9355C"/>
    <w:rsid w:val="00AA38BC"/>
    <w:rsid w:val="00AA4FE2"/>
    <w:rsid w:val="00AB2C68"/>
    <w:rsid w:val="00AE0791"/>
    <w:rsid w:val="00AE7ABE"/>
    <w:rsid w:val="00AF03EB"/>
    <w:rsid w:val="00AF2DAD"/>
    <w:rsid w:val="00B13A66"/>
    <w:rsid w:val="00B22CFB"/>
    <w:rsid w:val="00B37E7D"/>
    <w:rsid w:val="00B915D0"/>
    <w:rsid w:val="00BB4771"/>
    <w:rsid w:val="00BB7F5D"/>
    <w:rsid w:val="00BC74DA"/>
    <w:rsid w:val="00BE19D4"/>
    <w:rsid w:val="00C0436C"/>
    <w:rsid w:val="00C04900"/>
    <w:rsid w:val="00C07E5B"/>
    <w:rsid w:val="00C50926"/>
    <w:rsid w:val="00C61465"/>
    <w:rsid w:val="00CA00E6"/>
    <w:rsid w:val="00CA0BC9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D68FF"/>
    <w:rsid w:val="00DE496E"/>
    <w:rsid w:val="00DF509C"/>
    <w:rsid w:val="00E14302"/>
    <w:rsid w:val="00E2520C"/>
    <w:rsid w:val="00E35886"/>
    <w:rsid w:val="00E52D6C"/>
    <w:rsid w:val="00E71F8F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  <w:rsid w:val="00FB4D7E"/>
    <w:rsid w:val="00FE3C31"/>
    <w:rsid w:val="00FE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23481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26229"/>
    <w:rsid w:val="00175C27"/>
    <w:rsid w:val="00185886"/>
    <w:rsid w:val="00201A50"/>
    <w:rsid w:val="0020562A"/>
    <w:rsid w:val="003033BA"/>
    <w:rsid w:val="003C1E1D"/>
    <w:rsid w:val="004B5554"/>
    <w:rsid w:val="00521ABF"/>
    <w:rsid w:val="00552229"/>
    <w:rsid w:val="00570693"/>
    <w:rsid w:val="005C1CDC"/>
    <w:rsid w:val="006B0349"/>
    <w:rsid w:val="00704804"/>
    <w:rsid w:val="00773BC8"/>
    <w:rsid w:val="007A3602"/>
    <w:rsid w:val="00851622"/>
    <w:rsid w:val="00956951"/>
    <w:rsid w:val="00970072"/>
    <w:rsid w:val="00A244A1"/>
    <w:rsid w:val="00A52B08"/>
    <w:rsid w:val="00AB077F"/>
    <w:rsid w:val="00AE4CB5"/>
    <w:rsid w:val="00AF2DAD"/>
    <w:rsid w:val="00B42A3E"/>
    <w:rsid w:val="00B7230E"/>
    <w:rsid w:val="00D32ED5"/>
    <w:rsid w:val="00D76615"/>
    <w:rsid w:val="00DD68FF"/>
    <w:rsid w:val="00E42719"/>
    <w:rsid w:val="00E7146C"/>
    <w:rsid w:val="00E82FA1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65</TotalTime>
  <Pages>10</Pages>
  <Words>991</Words>
  <Characters>5352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15</cp:revision>
  <dcterms:created xsi:type="dcterms:W3CDTF">2024-06-13T21:45:00Z</dcterms:created>
  <dcterms:modified xsi:type="dcterms:W3CDTF">2024-06-19T03:49:00Z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