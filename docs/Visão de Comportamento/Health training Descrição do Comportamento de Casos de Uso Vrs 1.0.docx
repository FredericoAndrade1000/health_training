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FD8C1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</w:t>
      </w:r>
      <w:r w:rsidR="00B37E7D">
        <w:t>2</w:t>
      </w:r>
      <w:r w:rsidR="000F21C1">
        <w:t>4</w:t>
      </w:r>
    </w:p>
    <w:p w14:paraId="31FB1BDC" w14:textId="77777777" w:rsidR="006E5425" w:rsidRPr="002C5A42" w:rsidRDefault="00352551">
      <w:pPr>
        <w:pStyle w:val="Ttulo"/>
      </w:pPr>
      <w:r>
        <w:t>Descrição do comportamento de casos de uso</w:t>
      </w:r>
    </w:p>
    <w:sdt>
      <w:sdtPr>
        <w:id w:val="216403978"/>
        <w:placeholder>
          <w:docPart w:val="E914DB9B81AE47DDB5A0D55CB0F3A877"/>
        </w:placeholder>
        <w:date w:fullDate="2024-06-04T00:00:00Z">
          <w:dateFormat w:val="dd/MM/yyyy"/>
          <w:lid w:val="pt-BR"/>
          <w:storeMappedDataAs w:val="dateTime"/>
          <w:calendar w:val="gregorian"/>
        </w:date>
      </w:sdtPr>
      <w:sdtContent>
        <w:p w14:paraId="0968A629" w14:textId="77777777" w:rsidR="006E5425" w:rsidRPr="002C5A42" w:rsidRDefault="00352551">
          <w:pPr>
            <w:pStyle w:val="Subttulo"/>
          </w:pPr>
          <w:r>
            <w:t>04/06/2024</w:t>
          </w:r>
        </w:p>
      </w:sdtContent>
    </w:sdt>
    <w:p w14:paraId="0EBB2134" w14:textId="77777777" w:rsidR="00926678" w:rsidRDefault="00926678" w:rsidP="00926678">
      <w:pPr>
        <w:rPr>
          <w:b/>
          <w:color w:val="1F4E79" w:themeColor="accent1" w:themeShade="80"/>
          <w:sz w:val="28"/>
          <w:szCs w:val="28"/>
        </w:rPr>
      </w:pPr>
    </w:p>
    <w:p w14:paraId="3BF5851C" w14:textId="66CD8E92" w:rsidR="00926678" w:rsidRPr="00564B9A" w:rsidRDefault="005B1753" w:rsidP="00926678">
      <w:pPr>
        <w:rPr>
          <w:b/>
          <w:color w:val="1F4E79" w:themeColor="accent1" w:themeShade="80"/>
          <w:sz w:val="28"/>
          <w:szCs w:val="28"/>
        </w:rPr>
      </w:pPr>
      <w:r>
        <w:rPr>
          <w:b/>
          <w:color w:val="1F4E79" w:themeColor="accent1" w:themeShade="80"/>
          <w:sz w:val="28"/>
          <w:szCs w:val="28"/>
        </w:rPr>
        <w:t>Health Training</w:t>
      </w:r>
    </w:p>
    <w:sdt>
      <w:sdtPr>
        <w:rPr>
          <w:rFonts w:asciiTheme="minorHAnsi" w:eastAsiaTheme="minorHAnsi" w:hAnsiTheme="minorHAnsi" w:cstheme="minorBidi"/>
          <w:color w:val="404040" w:themeColor="text1" w:themeTint="BF"/>
          <w:sz w:val="18"/>
          <w:szCs w:val="20"/>
        </w:rPr>
        <w:id w:val="16049950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04602" w14:textId="77777777" w:rsidR="00926678" w:rsidRDefault="00A82971" w:rsidP="00A82971">
          <w:pPr>
            <w:pStyle w:val="CabealhodoSumrio"/>
            <w:tabs>
              <w:tab w:val="left" w:pos="3420"/>
            </w:tabs>
          </w:pPr>
          <w:r>
            <w:rPr>
              <w:rFonts w:asciiTheme="minorHAnsi" w:eastAsiaTheme="minorHAnsi" w:hAnsiTheme="minorHAnsi" w:cstheme="minorBidi"/>
              <w:color w:val="404040" w:themeColor="text1" w:themeTint="BF"/>
              <w:sz w:val="18"/>
              <w:szCs w:val="20"/>
            </w:rPr>
            <w:tab/>
          </w:r>
        </w:p>
        <w:p w14:paraId="7C59C8B1" w14:textId="73446DDB" w:rsidR="00CA0BC9" w:rsidRDefault="002E7314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 w:rsidR="00926678">
            <w:instrText xml:space="preserve"> TOC \o "1-3" \h \z \u </w:instrText>
          </w:r>
          <w:r>
            <w:fldChar w:fldCharType="separate"/>
          </w:r>
          <w:hyperlink w:anchor="_Toc169210976" w:history="1">
            <w:r w:rsidR="00CA0BC9" w:rsidRPr="00DD4FDC">
              <w:rPr>
                <w:rStyle w:val="Hyperlink"/>
                <w:noProof/>
              </w:rPr>
              <w:t>1.</w:t>
            </w:r>
            <w:r w:rsidR="00CA0BC9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CA0BC9" w:rsidRPr="00DD4FDC">
              <w:rPr>
                <w:rStyle w:val="Hyperlink"/>
                <w:noProof/>
              </w:rPr>
              <w:t>Caso de Uso Login</w:t>
            </w:r>
            <w:r w:rsidR="00CA0BC9">
              <w:rPr>
                <w:noProof/>
                <w:webHidden/>
              </w:rPr>
              <w:tab/>
            </w:r>
            <w:r w:rsidR="00CA0BC9">
              <w:rPr>
                <w:noProof/>
                <w:webHidden/>
              </w:rPr>
              <w:fldChar w:fldCharType="begin"/>
            </w:r>
            <w:r w:rsidR="00CA0BC9">
              <w:rPr>
                <w:noProof/>
                <w:webHidden/>
              </w:rPr>
              <w:instrText xml:space="preserve"> PAGEREF _Toc169210976 \h </w:instrText>
            </w:r>
            <w:r w:rsidR="00CA0BC9">
              <w:rPr>
                <w:noProof/>
                <w:webHidden/>
              </w:rPr>
            </w:r>
            <w:r w:rsidR="00CA0BC9">
              <w:rPr>
                <w:noProof/>
                <w:webHidden/>
              </w:rPr>
              <w:fldChar w:fldCharType="separate"/>
            </w:r>
            <w:r w:rsidR="00CA0BC9">
              <w:rPr>
                <w:noProof/>
                <w:webHidden/>
              </w:rPr>
              <w:t>2</w:t>
            </w:r>
            <w:r w:rsidR="00CA0BC9">
              <w:rPr>
                <w:noProof/>
                <w:webHidden/>
              </w:rPr>
              <w:fldChar w:fldCharType="end"/>
            </w:r>
          </w:hyperlink>
        </w:p>
        <w:p w14:paraId="1B75207E" w14:textId="6B145921" w:rsidR="00CA0BC9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9210977" w:history="1">
            <w:r w:rsidR="00CA0BC9" w:rsidRPr="00DD4FDC">
              <w:rPr>
                <w:rStyle w:val="Hyperlink"/>
                <w:noProof/>
              </w:rPr>
              <w:t>2.</w:t>
            </w:r>
            <w:r w:rsidR="00CA0BC9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CA0BC9" w:rsidRPr="00DD4FDC">
              <w:rPr>
                <w:rStyle w:val="Hyperlink"/>
                <w:noProof/>
              </w:rPr>
              <w:t>Caso de Uso Recupera senha</w:t>
            </w:r>
            <w:r w:rsidR="00CA0BC9">
              <w:rPr>
                <w:noProof/>
                <w:webHidden/>
              </w:rPr>
              <w:tab/>
            </w:r>
            <w:r w:rsidR="00CA0BC9">
              <w:rPr>
                <w:noProof/>
                <w:webHidden/>
              </w:rPr>
              <w:fldChar w:fldCharType="begin"/>
            </w:r>
            <w:r w:rsidR="00CA0BC9">
              <w:rPr>
                <w:noProof/>
                <w:webHidden/>
              </w:rPr>
              <w:instrText xml:space="preserve"> PAGEREF _Toc169210977 \h </w:instrText>
            </w:r>
            <w:r w:rsidR="00CA0BC9">
              <w:rPr>
                <w:noProof/>
                <w:webHidden/>
              </w:rPr>
            </w:r>
            <w:r w:rsidR="00CA0BC9">
              <w:rPr>
                <w:noProof/>
                <w:webHidden/>
              </w:rPr>
              <w:fldChar w:fldCharType="separate"/>
            </w:r>
            <w:r w:rsidR="00CA0BC9">
              <w:rPr>
                <w:noProof/>
                <w:webHidden/>
              </w:rPr>
              <w:t>4</w:t>
            </w:r>
            <w:r w:rsidR="00CA0BC9">
              <w:rPr>
                <w:noProof/>
                <w:webHidden/>
              </w:rPr>
              <w:fldChar w:fldCharType="end"/>
            </w:r>
          </w:hyperlink>
        </w:p>
        <w:p w14:paraId="776C54B7" w14:textId="1DDA864C" w:rsidR="00CA0BC9" w:rsidRDefault="00000000">
          <w:pPr>
            <w:pStyle w:val="Sumrio2"/>
            <w:tabs>
              <w:tab w:val="left" w:pos="660"/>
              <w:tab w:val="right" w:leader="dot" w:pos="9017"/>
            </w:tabs>
            <w:rPr>
              <w:rFonts w:eastAsiaTheme="minorEastAsia"/>
              <w:noProof/>
              <w:color w:val="auto"/>
              <w:kern w:val="2"/>
              <w:sz w:val="22"/>
              <w:szCs w:val="22"/>
              <w14:ligatures w14:val="standardContextual"/>
            </w:rPr>
          </w:pPr>
          <w:hyperlink w:anchor="_Toc169210978" w:history="1">
            <w:r w:rsidR="00CA0BC9" w:rsidRPr="00DD4FDC">
              <w:rPr>
                <w:rStyle w:val="Hyperlink"/>
                <w:noProof/>
              </w:rPr>
              <w:t>3.</w:t>
            </w:r>
            <w:r w:rsidR="00CA0BC9">
              <w:rPr>
                <w:rFonts w:eastAsiaTheme="minorEastAsia"/>
                <w:noProof/>
                <w:color w:val="auto"/>
                <w:kern w:val="2"/>
                <w:sz w:val="22"/>
                <w:szCs w:val="22"/>
                <w14:ligatures w14:val="standardContextual"/>
              </w:rPr>
              <w:tab/>
            </w:r>
            <w:r w:rsidR="00CA0BC9" w:rsidRPr="00DD4FDC">
              <w:rPr>
                <w:rStyle w:val="Hyperlink"/>
                <w:noProof/>
              </w:rPr>
              <w:t>Caso de Uso Z</w:t>
            </w:r>
            <w:r w:rsidR="00CA0BC9">
              <w:rPr>
                <w:noProof/>
                <w:webHidden/>
              </w:rPr>
              <w:tab/>
            </w:r>
            <w:r w:rsidR="00CA0BC9">
              <w:rPr>
                <w:noProof/>
                <w:webHidden/>
              </w:rPr>
              <w:fldChar w:fldCharType="begin"/>
            </w:r>
            <w:r w:rsidR="00CA0BC9">
              <w:rPr>
                <w:noProof/>
                <w:webHidden/>
              </w:rPr>
              <w:instrText xml:space="preserve"> PAGEREF _Toc169210978 \h </w:instrText>
            </w:r>
            <w:r w:rsidR="00CA0BC9">
              <w:rPr>
                <w:noProof/>
                <w:webHidden/>
              </w:rPr>
            </w:r>
            <w:r w:rsidR="00CA0BC9">
              <w:rPr>
                <w:noProof/>
                <w:webHidden/>
              </w:rPr>
              <w:fldChar w:fldCharType="separate"/>
            </w:r>
            <w:r w:rsidR="00CA0BC9">
              <w:rPr>
                <w:noProof/>
                <w:webHidden/>
              </w:rPr>
              <w:t>7</w:t>
            </w:r>
            <w:r w:rsidR="00CA0BC9">
              <w:rPr>
                <w:noProof/>
                <w:webHidden/>
              </w:rPr>
              <w:fldChar w:fldCharType="end"/>
            </w:r>
          </w:hyperlink>
        </w:p>
        <w:p w14:paraId="220A2CDE" w14:textId="11FAF39C" w:rsidR="00926678" w:rsidRDefault="002E7314" w:rsidP="00926678">
          <w:r>
            <w:rPr>
              <w:b/>
              <w:bCs/>
            </w:rPr>
            <w:fldChar w:fldCharType="end"/>
          </w:r>
        </w:p>
      </w:sdtContent>
    </w:sdt>
    <w:p w14:paraId="7B680880" w14:textId="77777777" w:rsidR="00AA4FE2" w:rsidRDefault="00AA4FE2">
      <w:r>
        <w:br w:type="page"/>
      </w:r>
    </w:p>
    <w:p w14:paraId="611B1E1E" w14:textId="5E0F56B4" w:rsidR="00352551" w:rsidRDefault="00352551" w:rsidP="00EC47E8">
      <w:pPr>
        <w:pStyle w:val="Ttulo2"/>
      </w:pPr>
      <w:bookmarkStart w:id="0" w:name="_Toc169210976"/>
      <w:r>
        <w:lastRenderedPageBreak/>
        <w:t xml:space="preserve">Caso de Uso </w:t>
      </w:r>
      <w:r w:rsidR="0062710A">
        <w:t>Login</w:t>
      </w:r>
      <w:bookmarkEnd w:id="0"/>
    </w:p>
    <w:p w14:paraId="685F5C68" w14:textId="77777777" w:rsidR="006A75A7" w:rsidRDefault="006A75A7" w:rsidP="00352551">
      <w:pPr>
        <w:rPr>
          <w:color w:val="5B9BD5" w:themeColor="accent1"/>
          <w:sz w:val="24"/>
        </w:rPr>
      </w:pP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A75A7" w:rsidRPr="00377AB4" w14:paraId="74E02D96" w14:textId="77777777" w:rsidTr="00A16B20">
        <w:tc>
          <w:tcPr>
            <w:tcW w:w="3852" w:type="dxa"/>
            <w:shd w:val="clear" w:color="auto" w:fill="auto"/>
          </w:tcPr>
          <w:p w14:paraId="2D68F71F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2EDD24F9" w14:textId="53809089" w:rsidR="006A75A7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</w:t>
            </w:r>
          </w:p>
        </w:tc>
      </w:tr>
      <w:tr w:rsidR="006A75A7" w:rsidRPr="00377AB4" w14:paraId="5866D5BD" w14:textId="77777777" w:rsidTr="00A16B20">
        <w:tc>
          <w:tcPr>
            <w:tcW w:w="3852" w:type="dxa"/>
            <w:shd w:val="clear" w:color="auto" w:fill="auto"/>
          </w:tcPr>
          <w:p w14:paraId="5741B81F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0F415502" w14:textId="055F2B64" w:rsidR="006A75A7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Login correto </w:t>
            </w:r>
          </w:p>
        </w:tc>
      </w:tr>
      <w:tr w:rsidR="006A75A7" w:rsidRPr="00377AB4" w14:paraId="05605299" w14:textId="77777777" w:rsidTr="00A16B20">
        <w:tc>
          <w:tcPr>
            <w:tcW w:w="3852" w:type="dxa"/>
            <w:shd w:val="clear" w:color="auto" w:fill="auto"/>
          </w:tcPr>
          <w:p w14:paraId="7C228D59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5495796E" w14:textId="767136CF" w:rsidR="006A75A7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</w:t>
            </w:r>
          </w:p>
        </w:tc>
      </w:tr>
      <w:tr w:rsidR="006A75A7" w:rsidRPr="00377AB4" w14:paraId="45766EB1" w14:textId="77777777" w:rsidTr="00A16B20">
        <w:tc>
          <w:tcPr>
            <w:tcW w:w="3852" w:type="dxa"/>
            <w:shd w:val="clear" w:color="auto" w:fill="auto"/>
          </w:tcPr>
          <w:p w14:paraId="5B4D5EB1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4236A576" w14:textId="276F980F" w:rsidR="006A75A7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6A75A7" w:rsidRPr="00377AB4" w14:paraId="27EFF67B" w14:textId="77777777" w:rsidTr="00A16B20">
        <w:tc>
          <w:tcPr>
            <w:tcW w:w="3852" w:type="dxa"/>
            <w:shd w:val="clear" w:color="auto" w:fill="auto"/>
          </w:tcPr>
          <w:p w14:paraId="6B81596F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5C50EF0F" w14:textId="4B41B3E2" w:rsidR="006A75A7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Abrir tela de começar jogo</w:t>
            </w:r>
          </w:p>
        </w:tc>
      </w:tr>
      <w:tr w:rsidR="006A75A7" w:rsidRPr="00377AB4" w14:paraId="07FF44A0" w14:textId="77777777" w:rsidTr="00A16B20">
        <w:tc>
          <w:tcPr>
            <w:tcW w:w="3852" w:type="dxa"/>
            <w:shd w:val="clear" w:color="auto" w:fill="auto"/>
          </w:tcPr>
          <w:p w14:paraId="3BCF92F8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2545F61C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A75A7" w:rsidRPr="00377AB4" w14:paraId="1FB5507B" w14:textId="77777777" w:rsidTr="00A16B20">
        <w:tc>
          <w:tcPr>
            <w:tcW w:w="3852" w:type="dxa"/>
            <w:shd w:val="clear" w:color="auto" w:fill="auto"/>
          </w:tcPr>
          <w:p w14:paraId="66F8674B" w14:textId="4FD3416E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 w:rsidR="0062710A">
              <w:rPr>
                <w:rFonts w:ascii="Arial" w:hAnsi="Arial" w:cs="Arial"/>
                <w:color w:val="5B9BD5"/>
                <w:sz w:val="22"/>
                <w:szCs w:val="22"/>
              </w:rPr>
              <w:t>Inserir e-mail</w:t>
            </w:r>
          </w:p>
        </w:tc>
        <w:tc>
          <w:tcPr>
            <w:tcW w:w="3842" w:type="dxa"/>
            <w:shd w:val="clear" w:color="auto" w:fill="auto"/>
          </w:tcPr>
          <w:p w14:paraId="629F98C9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14:paraId="08034578" w14:textId="77777777" w:rsidTr="00A16B20">
        <w:tc>
          <w:tcPr>
            <w:tcW w:w="3852" w:type="dxa"/>
            <w:shd w:val="clear" w:color="auto" w:fill="auto"/>
          </w:tcPr>
          <w:p w14:paraId="09DD4306" w14:textId="2D7D80FF" w:rsidR="006A75A7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Inserir senha</w:t>
            </w:r>
          </w:p>
        </w:tc>
        <w:tc>
          <w:tcPr>
            <w:tcW w:w="3842" w:type="dxa"/>
            <w:shd w:val="clear" w:color="auto" w:fill="auto"/>
          </w:tcPr>
          <w:p w14:paraId="0860E379" w14:textId="50539E51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14:paraId="12B84EEA" w14:textId="77777777" w:rsidTr="00A16B20">
        <w:tc>
          <w:tcPr>
            <w:tcW w:w="3852" w:type="dxa"/>
            <w:shd w:val="clear" w:color="auto" w:fill="auto"/>
          </w:tcPr>
          <w:p w14:paraId="008CBC07" w14:textId="644AF074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62710A">
              <w:rPr>
                <w:rFonts w:ascii="Arial" w:hAnsi="Arial" w:cs="Arial"/>
                <w:i/>
                <w:color w:val="5B9BD5"/>
                <w:sz w:val="22"/>
                <w:szCs w:val="22"/>
              </w:rPr>
              <w:t>Apertar botão logar.</w:t>
            </w:r>
          </w:p>
        </w:tc>
        <w:tc>
          <w:tcPr>
            <w:tcW w:w="3842" w:type="dxa"/>
            <w:shd w:val="clear" w:color="auto" w:fill="auto"/>
          </w:tcPr>
          <w:p w14:paraId="32160B32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14:paraId="34995EFA" w14:textId="77777777" w:rsidTr="00A16B20">
        <w:tc>
          <w:tcPr>
            <w:tcW w:w="3852" w:type="dxa"/>
            <w:shd w:val="clear" w:color="auto" w:fill="auto"/>
          </w:tcPr>
          <w:p w14:paraId="43B82C81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0B90299F" w14:textId="0B7D60A3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4. </w:t>
            </w:r>
            <w:r w:rsidR="0062710A">
              <w:rPr>
                <w:rFonts w:ascii="Arial" w:hAnsi="Arial" w:cs="Arial"/>
                <w:color w:val="5B9BD5"/>
                <w:sz w:val="22"/>
                <w:szCs w:val="22"/>
              </w:rPr>
              <w:t>Conferir se login está certo</w:t>
            </w:r>
          </w:p>
        </w:tc>
      </w:tr>
      <w:tr w:rsidR="0062710A" w:rsidRPr="00377AB4" w14:paraId="2F0F6874" w14:textId="77777777" w:rsidTr="00A16B20">
        <w:tc>
          <w:tcPr>
            <w:tcW w:w="3852" w:type="dxa"/>
            <w:shd w:val="clear" w:color="auto" w:fill="auto"/>
          </w:tcPr>
          <w:p w14:paraId="65632D83" w14:textId="77777777" w:rsidR="0062710A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8D5D9C0" w14:textId="71C7E35D" w:rsidR="0062710A" w:rsidRPr="00377AB4" w:rsidRDefault="0062710A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5. Entrar na tela de jogar</w:t>
            </w:r>
          </w:p>
        </w:tc>
      </w:tr>
    </w:tbl>
    <w:p w14:paraId="7ADD68B8" w14:textId="77777777" w:rsidR="006A75A7" w:rsidRDefault="006A75A7" w:rsidP="00352551">
      <w:pPr>
        <w:rPr>
          <w:color w:val="5B9BD5" w:themeColor="accent1"/>
          <w:sz w:val="24"/>
        </w:rPr>
      </w:pPr>
    </w:p>
    <w:p w14:paraId="164C8E98" w14:textId="77777777" w:rsidR="0062710A" w:rsidRDefault="006A75A7" w:rsidP="006A75A7">
      <w:r>
        <w:br w:type="page"/>
      </w: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2710A" w:rsidRPr="00377AB4" w14:paraId="7E08E53D" w14:textId="77777777" w:rsidTr="00F60EA5">
        <w:tc>
          <w:tcPr>
            <w:tcW w:w="3852" w:type="dxa"/>
            <w:shd w:val="clear" w:color="auto" w:fill="auto"/>
          </w:tcPr>
          <w:p w14:paraId="12071305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lastRenderedPageBreak/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34716A54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</w:t>
            </w:r>
          </w:p>
        </w:tc>
      </w:tr>
      <w:tr w:rsidR="0062710A" w:rsidRPr="00377AB4" w14:paraId="0D8A1BC4" w14:textId="77777777" w:rsidTr="00F60EA5">
        <w:tc>
          <w:tcPr>
            <w:tcW w:w="3852" w:type="dxa"/>
            <w:shd w:val="clear" w:color="auto" w:fill="auto"/>
          </w:tcPr>
          <w:p w14:paraId="364F555D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1C8AA289" w14:textId="16A48A42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 com campo sem preencher</w:t>
            </w:r>
          </w:p>
        </w:tc>
      </w:tr>
      <w:tr w:rsidR="0062710A" w:rsidRPr="00377AB4" w14:paraId="10551F79" w14:textId="77777777" w:rsidTr="00F60EA5">
        <w:tc>
          <w:tcPr>
            <w:tcW w:w="3852" w:type="dxa"/>
            <w:shd w:val="clear" w:color="auto" w:fill="auto"/>
          </w:tcPr>
          <w:p w14:paraId="0657F850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77DDBAD3" w14:textId="0395EB6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</w:t>
            </w:r>
          </w:p>
        </w:tc>
      </w:tr>
      <w:tr w:rsidR="0062710A" w:rsidRPr="00377AB4" w14:paraId="2FA102BA" w14:textId="77777777" w:rsidTr="00F60EA5">
        <w:tc>
          <w:tcPr>
            <w:tcW w:w="3852" w:type="dxa"/>
            <w:shd w:val="clear" w:color="auto" w:fill="auto"/>
          </w:tcPr>
          <w:p w14:paraId="2CA5314F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5861810F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62710A" w:rsidRPr="00377AB4" w14:paraId="1F35DCB5" w14:textId="77777777" w:rsidTr="00F60EA5">
        <w:tc>
          <w:tcPr>
            <w:tcW w:w="3852" w:type="dxa"/>
            <w:shd w:val="clear" w:color="auto" w:fill="auto"/>
          </w:tcPr>
          <w:p w14:paraId="4EF27116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45E938D3" w14:textId="74F514F6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Mensagem de erro falando que tem campo obrigatório sem estar preenchido</w:t>
            </w:r>
          </w:p>
        </w:tc>
      </w:tr>
      <w:tr w:rsidR="0062710A" w:rsidRPr="00377AB4" w14:paraId="568DCF1C" w14:textId="77777777" w:rsidTr="00F60EA5">
        <w:tc>
          <w:tcPr>
            <w:tcW w:w="3852" w:type="dxa"/>
            <w:shd w:val="clear" w:color="auto" w:fill="auto"/>
          </w:tcPr>
          <w:p w14:paraId="7060CE5D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4CD9B1FB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2710A" w:rsidRPr="00377AB4" w14:paraId="09271DBB" w14:textId="77777777" w:rsidTr="00F60EA5">
        <w:tc>
          <w:tcPr>
            <w:tcW w:w="3852" w:type="dxa"/>
            <w:shd w:val="clear" w:color="auto" w:fill="auto"/>
          </w:tcPr>
          <w:p w14:paraId="194F58B7" w14:textId="0FB1EE61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Inserir e-mail</w:t>
            </w:r>
          </w:p>
        </w:tc>
        <w:tc>
          <w:tcPr>
            <w:tcW w:w="3842" w:type="dxa"/>
            <w:shd w:val="clear" w:color="auto" w:fill="auto"/>
          </w:tcPr>
          <w:p w14:paraId="140B1B68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2710A" w:rsidRPr="00377AB4" w14:paraId="160D23B2" w14:textId="77777777" w:rsidTr="00F60EA5">
        <w:tc>
          <w:tcPr>
            <w:tcW w:w="3852" w:type="dxa"/>
            <w:shd w:val="clear" w:color="auto" w:fill="auto"/>
          </w:tcPr>
          <w:p w14:paraId="3CAC4435" w14:textId="762150B4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>2.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apertar botão logar.</w:t>
            </w:r>
          </w:p>
        </w:tc>
        <w:tc>
          <w:tcPr>
            <w:tcW w:w="3842" w:type="dxa"/>
            <w:shd w:val="clear" w:color="auto" w:fill="auto"/>
          </w:tcPr>
          <w:p w14:paraId="37C184B7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2710A" w:rsidRPr="00377AB4" w14:paraId="1F8ED1F8" w14:textId="77777777" w:rsidTr="00F60EA5">
        <w:tc>
          <w:tcPr>
            <w:tcW w:w="3852" w:type="dxa"/>
            <w:shd w:val="clear" w:color="auto" w:fill="auto"/>
          </w:tcPr>
          <w:p w14:paraId="111F1485" w14:textId="3812AE12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7062F646" w14:textId="41B7C8DA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Mostrar pro </w:t>
            </w:r>
            <w:r w:rsidR="00FE3C31"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uma mensagem e erro falando que tem campo obrigatório sem preencher</w:t>
            </w:r>
          </w:p>
        </w:tc>
      </w:tr>
    </w:tbl>
    <w:p w14:paraId="1B075B20" w14:textId="4AB17E71" w:rsidR="006A75A7" w:rsidRDefault="006A75A7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2710A" w:rsidRPr="00377AB4" w14:paraId="12ADB300" w14:textId="77777777" w:rsidTr="00F60EA5">
        <w:tc>
          <w:tcPr>
            <w:tcW w:w="3852" w:type="dxa"/>
            <w:shd w:val="clear" w:color="auto" w:fill="auto"/>
          </w:tcPr>
          <w:p w14:paraId="5E7B8A11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446C8817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</w:t>
            </w:r>
          </w:p>
        </w:tc>
      </w:tr>
      <w:tr w:rsidR="0062710A" w:rsidRPr="00377AB4" w14:paraId="10C9CD56" w14:textId="77777777" w:rsidTr="00F60EA5">
        <w:tc>
          <w:tcPr>
            <w:tcW w:w="3852" w:type="dxa"/>
            <w:shd w:val="clear" w:color="auto" w:fill="auto"/>
          </w:tcPr>
          <w:p w14:paraId="2CB8B5E8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452753E2" w14:textId="5F06B2CB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 incorreto</w:t>
            </w:r>
          </w:p>
        </w:tc>
      </w:tr>
      <w:tr w:rsidR="0062710A" w:rsidRPr="00377AB4" w14:paraId="65E03EA8" w14:textId="77777777" w:rsidTr="00F60EA5">
        <w:tc>
          <w:tcPr>
            <w:tcW w:w="3852" w:type="dxa"/>
            <w:shd w:val="clear" w:color="auto" w:fill="auto"/>
          </w:tcPr>
          <w:p w14:paraId="28D7139E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5E1850CA" w14:textId="42BC540B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</w:t>
            </w:r>
          </w:p>
        </w:tc>
      </w:tr>
      <w:tr w:rsidR="0062710A" w:rsidRPr="00377AB4" w14:paraId="37D6397C" w14:textId="77777777" w:rsidTr="00F60EA5">
        <w:tc>
          <w:tcPr>
            <w:tcW w:w="3852" w:type="dxa"/>
            <w:shd w:val="clear" w:color="auto" w:fill="auto"/>
          </w:tcPr>
          <w:p w14:paraId="66D094BC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6AE6EB1A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62710A" w:rsidRPr="00377AB4" w14:paraId="20F2686A" w14:textId="77777777" w:rsidTr="00F60EA5">
        <w:tc>
          <w:tcPr>
            <w:tcW w:w="3852" w:type="dxa"/>
            <w:shd w:val="clear" w:color="auto" w:fill="auto"/>
          </w:tcPr>
          <w:p w14:paraId="30681966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24A31F3F" w14:textId="1F0DCEEF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Mostrar mensagem de e-mail ou senha incorreto</w:t>
            </w:r>
          </w:p>
        </w:tc>
      </w:tr>
      <w:tr w:rsidR="0062710A" w:rsidRPr="00377AB4" w14:paraId="177D4B42" w14:textId="77777777" w:rsidTr="00F60EA5">
        <w:tc>
          <w:tcPr>
            <w:tcW w:w="3852" w:type="dxa"/>
            <w:shd w:val="clear" w:color="auto" w:fill="auto"/>
          </w:tcPr>
          <w:p w14:paraId="0E9C6AA6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21B4285D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2710A" w:rsidRPr="00377AB4" w14:paraId="61EE327D" w14:textId="77777777" w:rsidTr="00F60EA5">
        <w:tc>
          <w:tcPr>
            <w:tcW w:w="3852" w:type="dxa"/>
            <w:shd w:val="clear" w:color="auto" w:fill="auto"/>
          </w:tcPr>
          <w:p w14:paraId="3CBCE3CA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Inserir e-mail</w:t>
            </w:r>
          </w:p>
        </w:tc>
        <w:tc>
          <w:tcPr>
            <w:tcW w:w="3842" w:type="dxa"/>
            <w:shd w:val="clear" w:color="auto" w:fill="auto"/>
          </w:tcPr>
          <w:p w14:paraId="357B9ACB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2710A" w:rsidRPr="00377AB4" w14:paraId="539E33BE" w14:textId="77777777" w:rsidTr="00F60EA5">
        <w:tc>
          <w:tcPr>
            <w:tcW w:w="3852" w:type="dxa"/>
            <w:shd w:val="clear" w:color="auto" w:fill="auto"/>
          </w:tcPr>
          <w:p w14:paraId="0A13CFF6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Inserir senha</w:t>
            </w:r>
          </w:p>
        </w:tc>
        <w:tc>
          <w:tcPr>
            <w:tcW w:w="3842" w:type="dxa"/>
            <w:shd w:val="clear" w:color="auto" w:fill="auto"/>
          </w:tcPr>
          <w:p w14:paraId="351DCF15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2710A" w:rsidRPr="00377AB4" w14:paraId="00AB4B8C" w14:textId="77777777" w:rsidTr="00F60EA5">
        <w:tc>
          <w:tcPr>
            <w:tcW w:w="3852" w:type="dxa"/>
            <w:shd w:val="clear" w:color="auto" w:fill="auto"/>
          </w:tcPr>
          <w:p w14:paraId="7733D510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Apertar botão logar.</w:t>
            </w:r>
          </w:p>
        </w:tc>
        <w:tc>
          <w:tcPr>
            <w:tcW w:w="3842" w:type="dxa"/>
            <w:shd w:val="clear" w:color="auto" w:fill="auto"/>
          </w:tcPr>
          <w:p w14:paraId="1A81CD3D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2710A" w:rsidRPr="00377AB4" w14:paraId="6A98E475" w14:textId="77777777" w:rsidTr="00F60EA5">
        <w:tc>
          <w:tcPr>
            <w:tcW w:w="3852" w:type="dxa"/>
            <w:shd w:val="clear" w:color="auto" w:fill="auto"/>
          </w:tcPr>
          <w:p w14:paraId="467DD7AE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64C8134A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4.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Conferir se login está certo</w:t>
            </w:r>
          </w:p>
        </w:tc>
      </w:tr>
      <w:tr w:rsidR="0062710A" w:rsidRPr="00377AB4" w14:paraId="7DDA3CAE" w14:textId="77777777" w:rsidTr="00F60EA5">
        <w:tc>
          <w:tcPr>
            <w:tcW w:w="3852" w:type="dxa"/>
            <w:shd w:val="clear" w:color="auto" w:fill="auto"/>
          </w:tcPr>
          <w:p w14:paraId="06814FE6" w14:textId="77777777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9E2D38B" w14:textId="77B2EF50" w:rsidR="0062710A" w:rsidRPr="00377AB4" w:rsidRDefault="0062710A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5. Exibir </w:t>
            </w:r>
            <w:r w:rsidR="008720DE">
              <w:rPr>
                <w:rFonts w:ascii="Arial" w:hAnsi="Arial" w:cs="Arial"/>
                <w:color w:val="5B9BD5"/>
                <w:sz w:val="22"/>
                <w:szCs w:val="22"/>
              </w:rPr>
              <w:t xml:space="preserve">mensagem de erro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que </w:t>
            </w:r>
            <w:r w:rsidR="008720DE">
              <w:rPr>
                <w:rFonts w:ascii="Arial" w:hAnsi="Arial" w:cs="Arial"/>
                <w:color w:val="5B9BD5"/>
                <w:sz w:val="22"/>
                <w:szCs w:val="22"/>
              </w:rPr>
              <w:t>e-mail e/ou senha estão incorretos</w:t>
            </w:r>
          </w:p>
        </w:tc>
      </w:tr>
    </w:tbl>
    <w:p w14:paraId="64104031" w14:textId="77777777" w:rsidR="0062710A" w:rsidRDefault="0062710A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2311AF" w:rsidRPr="00377AB4" w14:paraId="0BAEF89D" w14:textId="77777777" w:rsidTr="00F60EA5">
        <w:tc>
          <w:tcPr>
            <w:tcW w:w="3852" w:type="dxa"/>
            <w:shd w:val="clear" w:color="auto" w:fill="auto"/>
          </w:tcPr>
          <w:p w14:paraId="16C22C61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322D374B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</w:t>
            </w:r>
          </w:p>
        </w:tc>
      </w:tr>
      <w:tr w:rsidR="002311AF" w:rsidRPr="00377AB4" w14:paraId="65814116" w14:textId="77777777" w:rsidTr="00F60EA5">
        <w:tc>
          <w:tcPr>
            <w:tcW w:w="3852" w:type="dxa"/>
            <w:shd w:val="clear" w:color="auto" w:fill="auto"/>
          </w:tcPr>
          <w:p w14:paraId="528453A2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39895B53" w14:textId="3A61ACE0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Login incorreto com recuperação de senha</w:t>
            </w:r>
          </w:p>
        </w:tc>
      </w:tr>
      <w:tr w:rsidR="002311AF" w:rsidRPr="00377AB4" w14:paraId="047C77E2" w14:textId="77777777" w:rsidTr="00F60EA5">
        <w:tc>
          <w:tcPr>
            <w:tcW w:w="3852" w:type="dxa"/>
            <w:shd w:val="clear" w:color="auto" w:fill="auto"/>
          </w:tcPr>
          <w:p w14:paraId="2AAAE334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78DAFF2E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usuário</w:t>
            </w:r>
          </w:p>
        </w:tc>
      </w:tr>
      <w:tr w:rsidR="002311AF" w:rsidRPr="00377AB4" w14:paraId="612411AB" w14:textId="77777777" w:rsidTr="00F60EA5">
        <w:tc>
          <w:tcPr>
            <w:tcW w:w="3852" w:type="dxa"/>
            <w:shd w:val="clear" w:color="auto" w:fill="auto"/>
          </w:tcPr>
          <w:p w14:paraId="360FC96E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16AF60DF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2311AF" w:rsidRPr="00377AB4" w14:paraId="440A0FF3" w14:textId="77777777" w:rsidTr="00F60EA5">
        <w:tc>
          <w:tcPr>
            <w:tcW w:w="3852" w:type="dxa"/>
            <w:shd w:val="clear" w:color="auto" w:fill="auto"/>
          </w:tcPr>
          <w:p w14:paraId="3FC6B1FA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44A68A07" w14:textId="09A7D3C5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Criar nova senha e </w:t>
            </w:r>
            <w:proofErr w:type="spellStart"/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logar</w:t>
            </w:r>
            <w:proofErr w:type="spellEnd"/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no sistema</w:t>
            </w:r>
          </w:p>
        </w:tc>
      </w:tr>
      <w:tr w:rsidR="002311AF" w:rsidRPr="00377AB4" w14:paraId="4ECD99FE" w14:textId="77777777" w:rsidTr="00F60EA5">
        <w:tc>
          <w:tcPr>
            <w:tcW w:w="3852" w:type="dxa"/>
            <w:shd w:val="clear" w:color="auto" w:fill="auto"/>
          </w:tcPr>
          <w:p w14:paraId="5112BC36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56CB42C6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2311AF" w:rsidRPr="00377AB4" w14:paraId="79B7496A" w14:textId="77777777" w:rsidTr="00F60EA5">
        <w:tc>
          <w:tcPr>
            <w:tcW w:w="3852" w:type="dxa"/>
            <w:shd w:val="clear" w:color="auto" w:fill="auto"/>
          </w:tcPr>
          <w:p w14:paraId="40998CF9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Inserir e-mail</w:t>
            </w:r>
          </w:p>
        </w:tc>
        <w:tc>
          <w:tcPr>
            <w:tcW w:w="3842" w:type="dxa"/>
            <w:shd w:val="clear" w:color="auto" w:fill="auto"/>
          </w:tcPr>
          <w:p w14:paraId="5DC21548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311AF" w:rsidRPr="00377AB4" w14:paraId="796F2869" w14:textId="77777777" w:rsidTr="00F60EA5">
        <w:tc>
          <w:tcPr>
            <w:tcW w:w="3852" w:type="dxa"/>
            <w:shd w:val="clear" w:color="auto" w:fill="auto"/>
          </w:tcPr>
          <w:p w14:paraId="078854AF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Inserir senha</w:t>
            </w:r>
          </w:p>
        </w:tc>
        <w:tc>
          <w:tcPr>
            <w:tcW w:w="3842" w:type="dxa"/>
            <w:shd w:val="clear" w:color="auto" w:fill="auto"/>
          </w:tcPr>
          <w:p w14:paraId="142563B7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311AF" w:rsidRPr="00377AB4" w14:paraId="67AEF580" w14:textId="77777777" w:rsidTr="00F60EA5">
        <w:tc>
          <w:tcPr>
            <w:tcW w:w="3852" w:type="dxa"/>
            <w:shd w:val="clear" w:color="auto" w:fill="auto"/>
          </w:tcPr>
          <w:p w14:paraId="386E488B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Apertar botão logar.</w:t>
            </w:r>
          </w:p>
        </w:tc>
        <w:tc>
          <w:tcPr>
            <w:tcW w:w="3842" w:type="dxa"/>
            <w:shd w:val="clear" w:color="auto" w:fill="auto"/>
          </w:tcPr>
          <w:p w14:paraId="79E1D4D5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311AF" w:rsidRPr="00377AB4" w14:paraId="5CACE54F" w14:textId="77777777" w:rsidTr="00F60EA5">
        <w:tc>
          <w:tcPr>
            <w:tcW w:w="3852" w:type="dxa"/>
            <w:shd w:val="clear" w:color="auto" w:fill="auto"/>
          </w:tcPr>
          <w:p w14:paraId="3E0D0EBC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15FB16F8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4.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Conferir se login está certo</w:t>
            </w:r>
          </w:p>
        </w:tc>
      </w:tr>
      <w:tr w:rsidR="002311AF" w:rsidRPr="00377AB4" w14:paraId="2F2E4FE3" w14:textId="77777777" w:rsidTr="00F60EA5">
        <w:tc>
          <w:tcPr>
            <w:tcW w:w="3852" w:type="dxa"/>
            <w:shd w:val="clear" w:color="auto" w:fill="auto"/>
          </w:tcPr>
          <w:p w14:paraId="6FE5F0E5" w14:textId="77777777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6357824B" w14:textId="3EACFD3B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5. Exibir mensagem de erro que e-mail e/ou senha estão incorretos</w:t>
            </w:r>
          </w:p>
        </w:tc>
      </w:tr>
      <w:tr w:rsidR="002311AF" w:rsidRPr="00377AB4" w14:paraId="37EB3714" w14:textId="77777777" w:rsidTr="00F60EA5">
        <w:tc>
          <w:tcPr>
            <w:tcW w:w="3852" w:type="dxa"/>
            <w:shd w:val="clear" w:color="auto" w:fill="auto"/>
          </w:tcPr>
          <w:p w14:paraId="7DA04A61" w14:textId="31805EB9" w:rsidR="002311AF" w:rsidRPr="00377AB4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6. clicar no botão de recuperar senha</w:t>
            </w:r>
          </w:p>
        </w:tc>
        <w:tc>
          <w:tcPr>
            <w:tcW w:w="3842" w:type="dxa"/>
            <w:shd w:val="clear" w:color="auto" w:fill="auto"/>
          </w:tcPr>
          <w:p w14:paraId="09525DF5" w14:textId="5F7AA233" w:rsidR="002311AF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311AF" w:rsidRPr="00377AB4" w14:paraId="13592091" w14:textId="77777777" w:rsidTr="00F60EA5">
        <w:tc>
          <w:tcPr>
            <w:tcW w:w="3852" w:type="dxa"/>
            <w:shd w:val="clear" w:color="auto" w:fill="auto"/>
          </w:tcPr>
          <w:p w14:paraId="28F6C277" w14:textId="53A7F715" w:rsidR="002311AF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1D8F0901" w14:textId="0E23FD1F" w:rsidR="002311AF" w:rsidRDefault="002311AF" w:rsidP="00F60EA5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7. abrir o caso de uso recuperar senha</w:t>
            </w:r>
          </w:p>
        </w:tc>
      </w:tr>
    </w:tbl>
    <w:p w14:paraId="3EEFF621" w14:textId="77777777" w:rsidR="002311AF" w:rsidRDefault="002311AF" w:rsidP="006A75A7"/>
    <w:p w14:paraId="043F8CE8" w14:textId="77777777" w:rsidR="00352551" w:rsidRDefault="00352551" w:rsidP="00352551">
      <w:pPr>
        <w:rPr>
          <w:color w:val="5B9BD5" w:themeColor="accent1"/>
          <w:sz w:val="24"/>
        </w:rPr>
      </w:pPr>
    </w:p>
    <w:p w14:paraId="150D4F30" w14:textId="6CC4C623" w:rsidR="00352551" w:rsidRDefault="00352551" w:rsidP="00352551">
      <w:pPr>
        <w:pStyle w:val="Ttulo2"/>
      </w:pPr>
      <w:bookmarkStart w:id="1" w:name="_Toc169210977"/>
      <w:r>
        <w:t xml:space="preserve">Caso de Uso </w:t>
      </w:r>
      <w:r w:rsidR="002311AF">
        <w:t>Recupera senha</w:t>
      </w:r>
      <w:bookmarkEnd w:id="1"/>
    </w:p>
    <w:p w14:paraId="3AA3B30A" w14:textId="77777777" w:rsidR="006A75A7" w:rsidRDefault="006A75A7" w:rsidP="00352551">
      <w:pPr>
        <w:rPr>
          <w:color w:val="5B9BD5" w:themeColor="accent1"/>
          <w:sz w:val="24"/>
        </w:rPr>
      </w:pP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6A75A7" w:rsidRPr="00377AB4" w14:paraId="21D56C93" w14:textId="77777777" w:rsidTr="00A16B20">
        <w:tc>
          <w:tcPr>
            <w:tcW w:w="3852" w:type="dxa"/>
            <w:shd w:val="clear" w:color="auto" w:fill="auto"/>
          </w:tcPr>
          <w:p w14:paraId="35184EDD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00965206" w14:textId="033C792B" w:rsidR="006A75A7" w:rsidRPr="00377AB4" w:rsidRDefault="002311A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Recuperar senha</w:t>
            </w:r>
          </w:p>
        </w:tc>
      </w:tr>
      <w:tr w:rsidR="006A75A7" w:rsidRPr="00377AB4" w14:paraId="42DDF229" w14:textId="77777777" w:rsidTr="00A16B20">
        <w:tc>
          <w:tcPr>
            <w:tcW w:w="3852" w:type="dxa"/>
            <w:shd w:val="clear" w:color="auto" w:fill="auto"/>
          </w:tcPr>
          <w:p w14:paraId="13B30651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56061845" w14:textId="211F71AF" w:rsidR="006A75A7" w:rsidRPr="00377AB4" w:rsidRDefault="002311A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Recuperar senha correto</w:t>
            </w:r>
          </w:p>
        </w:tc>
      </w:tr>
      <w:tr w:rsidR="006A75A7" w:rsidRPr="00377AB4" w14:paraId="6823EE1E" w14:textId="77777777" w:rsidTr="00A16B20">
        <w:tc>
          <w:tcPr>
            <w:tcW w:w="3852" w:type="dxa"/>
            <w:shd w:val="clear" w:color="auto" w:fill="auto"/>
          </w:tcPr>
          <w:p w14:paraId="579FDE05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2B153877" w14:textId="2E1028F1" w:rsidR="006A75A7" w:rsidRPr="00377AB4" w:rsidRDefault="002311A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6A75A7" w:rsidRPr="00377AB4" w14:paraId="65F91B6E" w14:textId="77777777" w:rsidTr="00A16B20">
        <w:tc>
          <w:tcPr>
            <w:tcW w:w="3852" w:type="dxa"/>
            <w:shd w:val="clear" w:color="auto" w:fill="auto"/>
          </w:tcPr>
          <w:p w14:paraId="4572DA47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lastRenderedPageBreak/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622CA66A" w14:textId="07BD33AE" w:rsidR="006A75A7" w:rsidRPr="00377AB4" w:rsidRDefault="002311A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6A75A7" w:rsidRPr="00377AB4" w14:paraId="07726593" w14:textId="77777777" w:rsidTr="00A16B20">
        <w:tc>
          <w:tcPr>
            <w:tcW w:w="3852" w:type="dxa"/>
            <w:shd w:val="clear" w:color="auto" w:fill="auto"/>
          </w:tcPr>
          <w:p w14:paraId="209E2C85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6F1EB0D2" w14:textId="1EB720F6" w:rsidR="006A75A7" w:rsidRPr="00377AB4" w:rsidRDefault="002D371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Trocar senha e entrar na tela de jogar</w:t>
            </w:r>
          </w:p>
        </w:tc>
      </w:tr>
      <w:tr w:rsidR="006A75A7" w:rsidRPr="00377AB4" w14:paraId="64457E27" w14:textId="77777777" w:rsidTr="00A16B20">
        <w:tc>
          <w:tcPr>
            <w:tcW w:w="3852" w:type="dxa"/>
            <w:shd w:val="clear" w:color="auto" w:fill="auto"/>
          </w:tcPr>
          <w:p w14:paraId="4AAF607D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45157C11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6A75A7" w:rsidRPr="00377AB4" w14:paraId="4C325687" w14:textId="77777777" w:rsidTr="00A16B20">
        <w:tc>
          <w:tcPr>
            <w:tcW w:w="3852" w:type="dxa"/>
            <w:shd w:val="clear" w:color="auto" w:fill="auto"/>
          </w:tcPr>
          <w:p w14:paraId="5905802C" w14:textId="5F76E66E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 w:rsidR="002D371B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clicar no botão </w:t>
            </w:r>
            <w:r w:rsidR="00E71F8F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esqueci minha </w:t>
            </w:r>
            <w:r w:rsidR="002D371B">
              <w:rPr>
                <w:rFonts w:ascii="Arial" w:hAnsi="Arial" w:cs="Arial"/>
                <w:i/>
                <w:color w:val="5B9BD5"/>
                <w:sz w:val="22"/>
                <w:szCs w:val="22"/>
              </w:rPr>
              <w:t>senha</w:t>
            </w:r>
          </w:p>
        </w:tc>
        <w:tc>
          <w:tcPr>
            <w:tcW w:w="3842" w:type="dxa"/>
            <w:shd w:val="clear" w:color="auto" w:fill="auto"/>
          </w:tcPr>
          <w:p w14:paraId="4313084D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233DC405" w14:textId="77777777" w:rsidTr="00A16B20">
        <w:tc>
          <w:tcPr>
            <w:tcW w:w="3852" w:type="dxa"/>
            <w:shd w:val="clear" w:color="auto" w:fill="auto"/>
          </w:tcPr>
          <w:p w14:paraId="6A704A1B" w14:textId="19D98359" w:rsidR="00E71F8F" w:rsidRPr="00377AB4" w:rsidRDefault="00E71F8F" w:rsidP="00E71F8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 campo e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-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mail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 clicar em enviar</w:t>
            </w:r>
            <w:r w:rsidR="00360663">
              <w:rPr>
                <w:rFonts w:ascii="Arial" w:hAnsi="Arial" w:cs="Arial"/>
                <w:color w:val="5B9BD5"/>
                <w:sz w:val="22"/>
                <w:szCs w:val="22"/>
              </w:rPr>
              <w:t xml:space="preserve"> e-mail</w:t>
            </w:r>
          </w:p>
        </w:tc>
        <w:tc>
          <w:tcPr>
            <w:tcW w:w="3842" w:type="dxa"/>
            <w:shd w:val="clear" w:color="auto" w:fill="auto"/>
          </w:tcPr>
          <w:p w14:paraId="70D7D61B" w14:textId="77777777" w:rsidR="00E71F8F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14:paraId="327403A9" w14:textId="77777777" w:rsidTr="00A16B20">
        <w:tc>
          <w:tcPr>
            <w:tcW w:w="3852" w:type="dxa"/>
            <w:shd w:val="clear" w:color="auto" w:fill="auto"/>
          </w:tcPr>
          <w:p w14:paraId="422E49BE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04CFC98E" w14:textId="66FE2EC3" w:rsidR="006A75A7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="006A75A7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Verificar se e-mail está cadastrado no sistema e se tiver e</w:t>
            </w:r>
            <w:r w:rsidR="002D371B">
              <w:rPr>
                <w:rFonts w:ascii="Arial" w:hAnsi="Arial" w:cs="Arial"/>
                <w:color w:val="5B9BD5"/>
                <w:sz w:val="22"/>
                <w:szCs w:val="22"/>
              </w:rPr>
              <w:t>nviar e-mail para o usuário com o código de verificação</w:t>
            </w:r>
          </w:p>
        </w:tc>
      </w:tr>
      <w:tr w:rsidR="006A75A7" w:rsidRPr="00377AB4" w14:paraId="5DFCC5A5" w14:textId="77777777" w:rsidTr="00A16B20">
        <w:tc>
          <w:tcPr>
            <w:tcW w:w="3852" w:type="dxa"/>
            <w:shd w:val="clear" w:color="auto" w:fill="auto"/>
          </w:tcPr>
          <w:p w14:paraId="27BD3147" w14:textId="2E002959" w:rsidR="006A75A7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="006A75A7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2D371B">
              <w:rPr>
                <w:rFonts w:ascii="Arial" w:hAnsi="Arial" w:cs="Arial"/>
                <w:i/>
                <w:color w:val="5B9BD5"/>
                <w:sz w:val="22"/>
                <w:szCs w:val="22"/>
              </w:rPr>
              <w:t>Colocar código de recuperação no campo que o sistema disponibilizou</w:t>
            </w:r>
            <w:r w:rsidR="007F7CE0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e clicar em enviar código</w:t>
            </w:r>
          </w:p>
        </w:tc>
        <w:tc>
          <w:tcPr>
            <w:tcW w:w="3842" w:type="dxa"/>
            <w:shd w:val="clear" w:color="auto" w:fill="auto"/>
          </w:tcPr>
          <w:p w14:paraId="20184431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6A75A7" w:rsidRPr="00377AB4" w14:paraId="35681139" w14:textId="77777777" w:rsidTr="00A16B20">
        <w:tc>
          <w:tcPr>
            <w:tcW w:w="3852" w:type="dxa"/>
            <w:shd w:val="clear" w:color="auto" w:fill="auto"/>
          </w:tcPr>
          <w:p w14:paraId="45372D79" w14:textId="77777777" w:rsidR="006A75A7" w:rsidRPr="00377AB4" w:rsidRDefault="006A75A7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70D84F53" w14:textId="7E3DF391" w:rsidR="006A75A7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</w:t>
            </w:r>
            <w:r w:rsidR="006A75A7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2D371B">
              <w:rPr>
                <w:rFonts w:ascii="Arial" w:hAnsi="Arial" w:cs="Arial"/>
                <w:i/>
                <w:color w:val="5B9BD5"/>
                <w:sz w:val="22"/>
                <w:szCs w:val="22"/>
              </w:rPr>
              <w:t>Habilitar campo de nova senha e repetir nova senha</w:t>
            </w:r>
          </w:p>
        </w:tc>
      </w:tr>
      <w:tr w:rsidR="002D371B" w:rsidRPr="00377AB4" w14:paraId="2BF4BD40" w14:textId="77777777" w:rsidTr="00A16B20">
        <w:tc>
          <w:tcPr>
            <w:tcW w:w="3852" w:type="dxa"/>
            <w:shd w:val="clear" w:color="auto" w:fill="auto"/>
          </w:tcPr>
          <w:p w14:paraId="00743A29" w14:textId="4508B6C8" w:rsidR="002D371B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</w:t>
            </w:r>
            <w:r w:rsidR="002D371B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2D371B">
              <w:rPr>
                <w:rFonts w:ascii="Arial" w:hAnsi="Arial" w:cs="Arial"/>
                <w:color w:val="5B9BD5"/>
                <w:sz w:val="22"/>
                <w:szCs w:val="22"/>
              </w:rPr>
              <w:t>Preencher campo nova senha e preencher senha</w:t>
            </w:r>
          </w:p>
        </w:tc>
        <w:tc>
          <w:tcPr>
            <w:tcW w:w="3842" w:type="dxa"/>
            <w:shd w:val="clear" w:color="auto" w:fill="auto"/>
          </w:tcPr>
          <w:p w14:paraId="05E7E2CE" w14:textId="77777777" w:rsidR="002D371B" w:rsidRPr="00377AB4" w:rsidRDefault="002D371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D371B" w:rsidRPr="00377AB4" w14:paraId="0BFED9F2" w14:textId="77777777" w:rsidTr="00A16B20">
        <w:tc>
          <w:tcPr>
            <w:tcW w:w="3852" w:type="dxa"/>
            <w:shd w:val="clear" w:color="auto" w:fill="auto"/>
          </w:tcPr>
          <w:p w14:paraId="14187374" w14:textId="3F5CFD56" w:rsidR="002D371B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</w:t>
            </w:r>
            <w:r w:rsidR="002D371B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2D371B">
              <w:rPr>
                <w:rFonts w:ascii="Arial" w:hAnsi="Arial" w:cs="Arial"/>
                <w:color w:val="5B9BD5"/>
                <w:sz w:val="22"/>
                <w:szCs w:val="22"/>
              </w:rPr>
              <w:t>Apertar botão trocar senha</w:t>
            </w:r>
          </w:p>
        </w:tc>
        <w:tc>
          <w:tcPr>
            <w:tcW w:w="3842" w:type="dxa"/>
            <w:shd w:val="clear" w:color="auto" w:fill="auto"/>
          </w:tcPr>
          <w:p w14:paraId="0911D401" w14:textId="77777777" w:rsidR="002D371B" w:rsidRPr="00377AB4" w:rsidRDefault="002D371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2D371B" w:rsidRPr="00377AB4" w14:paraId="5D75D5E1" w14:textId="77777777" w:rsidTr="00A16B20">
        <w:tc>
          <w:tcPr>
            <w:tcW w:w="3852" w:type="dxa"/>
            <w:shd w:val="clear" w:color="auto" w:fill="auto"/>
          </w:tcPr>
          <w:p w14:paraId="35A1405F" w14:textId="77777777" w:rsidR="002D371B" w:rsidRDefault="002D371B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062F3E4D" w14:textId="7079B755" w:rsidR="002D371B" w:rsidRPr="00377AB4" w:rsidRDefault="00E71F8F" w:rsidP="00A16B20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8</w:t>
            </w:r>
            <w:r w:rsidR="002D371B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2D371B">
              <w:rPr>
                <w:rFonts w:ascii="Arial" w:hAnsi="Arial" w:cs="Arial"/>
                <w:color w:val="5B9BD5"/>
                <w:sz w:val="22"/>
                <w:szCs w:val="22"/>
              </w:rPr>
              <w:t>Trocar senha do usuário e direcionar ele para a tela de começar jogo</w:t>
            </w:r>
          </w:p>
        </w:tc>
      </w:tr>
    </w:tbl>
    <w:p w14:paraId="74698B19" w14:textId="77777777" w:rsidR="006A75A7" w:rsidRDefault="006A75A7" w:rsidP="00352551">
      <w:pPr>
        <w:rPr>
          <w:color w:val="5B9BD5" w:themeColor="accent1"/>
          <w:sz w:val="24"/>
        </w:rPr>
      </w:pPr>
    </w:p>
    <w:p w14:paraId="54169902" w14:textId="77777777" w:rsidR="00E71F8F" w:rsidRDefault="006A75A7" w:rsidP="006A75A7">
      <w:r>
        <w:br w:type="page"/>
      </w:r>
    </w:p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E71F8F" w:rsidRPr="00377AB4" w14:paraId="329FEDC8" w14:textId="77777777" w:rsidTr="00A574BF">
        <w:tc>
          <w:tcPr>
            <w:tcW w:w="3852" w:type="dxa"/>
            <w:shd w:val="clear" w:color="auto" w:fill="auto"/>
          </w:tcPr>
          <w:p w14:paraId="01F8D0C6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lastRenderedPageBreak/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416DF6C0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Recuperar senha</w:t>
            </w:r>
          </w:p>
        </w:tc>
      </w:tr>
      <w:tr w:rsidR="00E71F8F" w:rsidRPr="00377AB4" w14:paraId="6F6B0932" w14:textId="77777777" w:rsidTr="00A574BF">
        <w:tc>
          <w:tcPr>
            <w:tcW w:w="3852" w:type="dxa"/>
            <w:shd w:val="clear" w:color="auto" w:fill="auto"/>
          </w:tcPr>
          <w:p w14:paraId="3C71EDD2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79BD54CC" w14:textId="3CDD563F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Recuperar senha sem e-mail cadastrado no sistema</w:t>
            </w:r>
          </w:p>
        </w:tc>
      </w:tr>
      <w:tr w:rsidR="00E71F8F" w:rsidRPr="00377AB4" w14:paraId="0F7B37A1" w14:textId="77777777" w:rsidTr="00A574BF">
        <w:tc>
          <w:tcPr>
            <w:tcW w:w="3852" w:type="dxa"/>
            <w:shd w:val="clear" w:color="auto" w:fill="auto"/>
          </w:tcPr>
          <w:p w14:paraId="784CC35D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33EFBEE5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E71F8F" w:rsidRPr="00377AB4" w14:paraId="4DB70299" w14:textId="77777777" w:rsidTr="00A574BF">
        <w:tc>
          <w:tcPr>
            <w:tcW w:w="3852" w:type="dxa"/>
            <w:shd w:val="clear" w:color="auto" w:fill="auto"/>
          </w:tcPr>
          <w:p w14:paraId="0511C634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15ED5A89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E71F8F" w:rsidRPr="00377AB4" w14:paraId="6EFB5F9E" w14:textId="77777777" w:rsidTr="00A574BF">
        <w:tc>
          <w:tcPr>
            <w:tcW w:w="3852" w:type="dxa"/>
            <w:shd w:val="clear" w:color="auto" w:fill="auto"/>
          </w:tcPr>
          <w:p w14:paraId="00EB96B4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6901392D" w14:textId="6D6DE070" w:rsidR="00E71F8F" w:rsidRPr="00377AB4" w:rsidRDefault="00360663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Mensagem de erro falando que o e-mail colocado não está cadastrado no sistema</w:t>
            </w:r>
          </w:p>
        </w:tc>
      </w:tr>
      <w:tr w:rsidR="00E71F8F" w:rsidRPr="00377AB4" w14:paraId="4760788F" w14:textId="77777777" w:rsidTr="00A574BF">
        <w:tc>
          <w:tcPr>
            <w:tcW w:w="3852" w:type="dxa"/>
            <w:shd w:val="clear" w:color="auto" w:fill="auto"/>
          </w:tcPr>
          <w:p w14:paraId="3C9027C2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015224F5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E71F8F" w:rsidRPr="00377AB4" w14:paraId="1E6BD833" w14:textId="77777777" w:rsidTr="00A574BF">
        <w:tc>
          <w:tcPr>
            <w:tcW w:w="3852" w:type="dxa"/>
            <w:shd w:val="clear" w:color="auto" w:fill="auto"/>
          </w:tcPr>
          <w:p w14:paraId="5AFDF092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clicar no botão esqueci minha senha</w:t>
            </w:r>
          </w:p>
        </w:tc>
        <w:tc>
          <w:tcPr>
            <w:tcW w:w="3842" w:type="dxa"/>
            <w:shd w:val="clear" w:color="auto" w:fill="auto"/>
          </w:tcPr>
          <w:p w14:paraId="5B03088C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3FA3BD83" w14:textId="77777777" w:rsidTr="00A574BF">
        <w:tc>
          <w:tcPr>
            <w:tcW w:w="3852" w:type="dxa"/>
            <w:shd w:val="clear" w:color="auto" w:fill="auto"/>
          </w:tcPr>
          <w:p w14:paraId="2A51E13D" w14:textId="0B77936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 campo e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-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mail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 clicar em enviar </w:t>
            </w:r>
            <w:r w:rsidR="00360663">
              <w:rPr>
                <w:rFonts w:ascii="Arial" w:hAnsi="Arial" w:cs="Arial"/>
                <w:color w:val="5B9BD5"/>
                <w:sz w:val="22"/>
                <w:szCs w:val="22"/>
              </w:rPr>
              <w:t>e-mail</w:t>
            </w:r>
          </w:p>
        </w:tc>
        <w:tc>
          <w:tcPr>
            <w:tcW w:w="3842" w:type="dxa"/>
            <w:shd w:val="clear" w:color="auto" w:fill="auto"/>
          </w:tcPr>
          <w:p w14:paraId="223AAA4B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4D685E69" w14:textId="77777777" w:rsidTr="00A574BF">
        <w:tc>
          <w:tcPr>
            <w:tcW w:w="3852" w:type="dxa"/>
            <w:shd w:val="clear" w:color="auto" w:fill="auto"/>
          </w:tcPr>
          <w:p w14:paraId="07AA2242" w14:textId="77777777" w:rsidR="00E71F8F" w:rsidRPr="00377AB4" w:rsidRDefault="00E71F8F" w:rsidP="00E71F8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4F10563" w14:textId="1977F925" w:rsidR="00E71F8F" w:rsidRPr="00377AB4" w:rsidRDefault="00E71F8F" w:rsidP="00E71F8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Verificar se e-mail está cadastrado no sistema e se tiver enviar e-mail para o usuário com o código de verificação</w:t>
            </w:r>
          </w:p>
        </w:tc>
      </w:tr>
      <w:tr w:rsidR="00E71F8F" w:rsidRPr="00377AB4" w14:paraId="65CEE28D" w14:textId="77777777" w:rsidTr="00A574BF">
        <w:tc>
          <w:tcPr>
            <w:tcW w:w="3852" w:type="dxa"/>
            <w:shd w:val="clear" w:color="auto" w:fill="auto"/>
          </w:tcPr>
          <w:p w14:paraId="37FACBDF" w14:textId="0261D4E4" w:rsidR="00E71F8F" w:rsidRPr="00377AB4" w:rsidRDefault="00E71F8F" w:rsidP="00E71F8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B6BE8CE" w14:textId="3661FE8C" w:rsidR="00E71F8F" w:rsidRPr="00377AB4" w:rsidRDefault="00E71F8F" w:rsidP="00E71F8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Retornar uma mensagem de erro de que e-mail não está cadastrado no sistema</w:t>
            </w:r>
          </w:p>
        </w:tc>
      </w:tr>
    </w:tbl>
    <w:p w14:paraId="100A44A8" w14:textId="4E600116" w:rsidR="006A75A7" w:rsidRDefault="006A75A7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E71F8F" w:rsidRPr="00377AB4" w14:paraId="2994ECCB" w14:textId="77777777" w:rsidTr="00A574BF">
        <w:tc>
          <w:tcPr>
            <w:tcW w:w="3852" w:type="dxa"/>
            <w:shd w:val="clear" w:color="auto" w:fill="auto"/>
          </w:tcPr>
          <w:p w14:paraId="169B5E7B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61843FEA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Recuperar senha</w:t>
            </w:r>
          </w:p>
        </w:tc>
      </w:tr>
      <w:tr w:rsidR="00E71F8F" w:rsidRPr="00377AB4" w14:paraId="0EDF2C96" w14:textId="77777777" w:rsidTr="00A574BF">
        <w:tc>
          <w:tcPr>
            <w:tcW w:w="3852" w:type="dxa"/>
            <w:shd w:val="clear" w:color="auto" w:fill="auto"/>
          </w:tcPr>
          <w:p w14:paraId="514CFA17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1123361A" w14:textId="27BCE7C2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Recuperar senha </w:t>
            </w:r>
            <w:r w:rsidR="00360663">
              <w:rPr>
                <w:rFonts w:ascii="Arial" w:hAnsi="Arial" w:cs="Arial"/>
                <w:i/>
                <w:color w:val="5B9BD5"/>
                <w:sz w:val="22"/>
                <w:szCs w:val="22"/>
              </w:rPr>
              <w:t>sem a confirmação de senha se coincidir com a nova senha</w:t>
            </w:r>
          </w:p>
        </w:tc>
      </w:tr>
      <w:tr w:rsidR="00E71F8F" w:rsidRPr="00377AB4" w14:paraId="10D2723B" w14:textId="77777777" w:rsidTr="00A574BF">
        <w:tc>
          <w:tcPr>
            <w:tcW w:w="3852" w:type="dxa"/>
            <w:shd w:val="clear" w:color="auto" w:fill="auto"/>
          </w:tcPr>
          <w:p w14:paraId="22BE1F41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72C1D342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E71F8F" w:rsidRPr="00377AB4" w14:paraId="183863E9" w14:textId="77777777" w:rsidTr="00A574BF">
        <w:tc>
          <w:tcPr>
            <w:tcW w:w="3852" w:type="dxa"/>
            <w:shd w:val="clear" w:color="auto" w:fill="auto"/>
          </w:tcPr>
          <w:p w14:paraId="74750098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47A4CC24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</w:t>
            </w:r>
          </w:p>
        </w:tc>
      </w:tr>
      <w:tr w:rsidR="00E71F8F" w:rsidRPr="00377AB4" w14:paraId="55C53285" w14:textId="77777777" w:rsidTr="00A574BF">
        <w:tc>
          <w:tcPr>
            <w:tcW w:w="3852" w:type="dxa"/>
            <w:shd w:val="clear" w:color="auto" w:fill="auto"/>
          </w:tcPr>
          <w:p w14:paraId="465DAB86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128A1145" w14:textId="2B23CEB8" w:rsidR="00E71F8F" w:rsidRPr="00377AB4" w:rsidRDefault="00360663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Mensagem de erro falando que as senhas não coincidem</w:t>
            </w:r>
          </w:p>
        </w:tc>
      </w:tr>
      <w:tr w:rsidR="00E71F8F" w:rsidRPr="00377AB4" w14:paraId="0503EBBC" w14:textId="77777777" w:rsidTr="00A574BF">
        <w:tc>
          <w:tcPr>
            <w:tcW w:w="3852" w:type="dxa"/>
            <w:shd w:val="clear" w:color="auto" w:fill="auto"/>
          </w:tcPr>
          <w:p w14:paraId="093009D6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lastRenderedPageBreak/>
              <w:t>Ator</w:t>
            </w:r>
          </w:p>
        </w:tc>
        <w:tc>
          <w:tcPr>
            <w:tcW w:w="3842" w:type="dxa"/>
            <w:shd w:val="clear" w:color="auto" w:fill="auto"/>
          </w:tcPr>
          <w:p w14:paraId="12F61157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E71F8F" w:rsidRPr="00377AB4" w14:paraId="31FF1A7A" w14:textId="77777777" w:rsidTr="00A574BF">
        <w:tc>
          <w:tcPr>
            <w:tcW w:w="3852" w:type="dxa"/>
            <w:shd w:val="clear" w:color="auto" w:fill="auto"/>
          </w:tcPr>
          <w:p w14:paraId="02773676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clicar no botão esqueci minha senha</w:t>
            </w:r>
          </w:p>
        </w:tc>
        <w:tc>
          <w:tcPr>
            <w:tcW w:w="3842" w:type="dxa"/>
            <w:shd w:val="clear" w:color="auto" w:fill="auto"/>
          </w:tcPr>
          <w:p w14:paraId="3270F1F5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02887422" w14:textId="77777777" w:rsidTr="00A574BF">
        <w:tc>
          <w:tcPr>
            <w:tcW w:w="3852" w:type="dxa"/>
            <w:shd w:val="clear" w:color="auto" w:fill="auto"/>
          </w:tcPr>
          <w:p w14:paraId="22A775F7" w14:textId="0A324DE4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 campo e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-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mail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 clicar em enviar </w:t>
            </w:r>
            <w:r w:rsidR="00360663">
              <w:rPr>
                <w:rFonts w:ascii="Arial" w:hAnsi="Arial" w:cs="Arial"/>
                <w:color w:val="5B9BD5"/>
                <w:sz w:val="22"/>
                <w:szCs w:val="22"/>
              </w:rPr>
              <w:t>e-mail</w:t>
            </w:r>
          </w:p>
        </w:tc>
        <w:tc>
          <w:tcPr>
            <w:tcW w:w="3842" w:type="dxa"/>
            <w:shd w:val="clear" w:color="auto" w:fill="auto"/>
          </w:tcPr>
          <w:p w14:paraId="0D654EB0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2730FEAC" w14:textId="77777777" w:rsidTr="00A574BF">
        <w:tc>
          <w:tcPr>
            <w:tcW w:w="3852" w:type="dxa"/>
            <w:shd w:val="clear" w:color="auto" w:fill="auto"/>
          </w:tcPr>
          <w:p w14:paraId="47DBE6B0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5A2DB977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Verificar se e-mail está cadastrado no sistema e se tiver enviar e-mail para o usuário com o código de verificação</w:t>
            </w:r>
          </w:p>
        </w:tc>
      </w:tr>
      <w:tr w:rsidR="00E71F8F" w:rsidRPr="00377AB4" w14:paraId="31F8F7EF" w14:textId="77777777" w:rsidTr="00A574BF">
        <w:tc>
          <w:tcPr>
            <w:tcW w:w="3852" w:type="dxa"/>
            <w:shd w:val="clear" w:color="auto" w:fill="auto"/>
          </w:tcPr>
          <w:p w14:paraId="1DA6CA4D" w14:textId="3C5E5512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Colocar código de recuperação no campo que o sistema disponibilizou</w:t>
            </w:r>
            <w:r w:rsidR="007F7CE0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e clicar em enviar código </w:t>
            </w:r>
          </w:p>
        </w:tc>
        <w:tc>
          <w:tcPr>
            <w:tcW w:w="3842" w:type="dxa"/>
            <w:shd w:val="clear" w:color="auto" w:fill="auto"/>
          </w:tcPr>
          <w:p w14:paraId="22ABC032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3C0864D6" w14:textId="77777777" w:rsidTr="00A574BF">
        <w:tc>
          <w:tcPr>
            <w:tcW w:w="3852" w:type="dxa"/>
            <w:shd w:val="clear" w:color="auto" w:fill="auto"/>
          </w:tcPr>
          <w:p w14:paraId="374C6763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09271975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Habilitar campo de nova senha e repetir nova senha</w:t>
            </w:r>
          </w:p>
        </w:tc>
      </w:tr>
      <w:tr w:rsidR="00E71F8F" w:rsidRPr="00377AB4" w14:paraId="6E7AEE3C" w14:textId="77777777" w:rsidTr="00A574BF">
        <w:tc>
          <w:tcPr>
            <w:tcW w:w="3852" w:type="dxa"/>
            <w:shd w:val="clear" w:color="auto" w:fill="auto"/>
          </w:tcPr>
          <w:p w14:paraId="29113C96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Preencher campo nova senha e preencher senha</w:t>
            </w:r>
          </w:p>
        </w:tc>
        <w:tc>
          <w:tcPr>
            <w:tcW w:w="3842" w:type="dxa"/>
            <w:shd w:val="clear" w:color="auto" w:fill="auto"/>
          </w:tcPr>
          <w:p w14:paraId="154E0DFA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4950C9C3" w14:textId="77777777" w:rsidTr="00A574BF">
        <w:tc>
          <w:tcPr>
            <w:tcW w:w="3852" w:type="dxa"/>
            <w:shd w:val="clear" w:color="auto" w:fill="auto"/>
          </w:tcPr>
          <w:p w14:paraId="7D125965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Apertar botão trocar senha</w:t>
            </w:r>
          </w:p>
        </w:tc>
        <w:tc>
          <w:tcPr>
            <w:tcW w:w="3842" w:type="dxa"/>
            <w:shd w:val="clear" w:color="auto" w:fill="auto"/>
          </w:tcPr>
          <w:p w14:paraId="43FC8395" w14:textId="77777777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71F8F" w:rsidRPr="00377AB4" w14:paraId="2A1EE16C" w14:textId="77777777" w:rsidTr="00A574BF">
        <w:tc>
          <w:tcPr>
            <w:tcW w:w="3852" w:type="dxa"/>
            <w:shd w:val="clear" w:color="auto" w:fill="auto"/>
          </w:tcPr>
          <w:p w14:paraId="3B59277D" w14:textId="77777777" w:rsidR="00E71F8F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664CC498" w14:textId="253D9E0D" w:rsidR="00E71F8F" w:rsidRPr="00377AB4" w:rsidRDefault="00E71F8F" w:rsidP="00A574BF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8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7F7CE0">
              <w:rPr>
                <w:rFonts w:ascii="Arial" w:hAnsi="Arial" w:cs="Arial"/>
                <w:color w:val="5B9BD5"/>
                <w:sz w:val="22"/>
                <w:szCs w:val="22"/>
              </w:rPr>
              <w:t>Mostrar mensagem de erro falando que as senhas não se coincidem e falar que é um campo obrigatório</w:t>
            </w:r>
          </w:p>
        </w:tc>
      </w:tr>
    </w:tbl>
    <w:p w14:paraId="015A7AC7" w14:textId="77777777" w:rsidR="00E71F8F" w:rsidRDefault="00E71F8F" w:rsidP="006A75A7"/>
    <w:p w14:paraId="28F28F36" w14:textId="77777777" w:rsidR="00E71F8F" w:rsidRDefault="00E71F8F" w:rsidP="006A75A7"/>
    <w:p w14:paraId="74F89D32" w14:textId="4A93DE7C" w:rsidR="00352551" w:rsidRDefault="00352551" w:rsidP="00352551">
      <w:pPr>
        <w:pStyle w:val="Ttulo2"/>
      </w:pPr>
      <w:bookmarkStart w:id="2" w:name="_Toc169210978"/>
      <w:r>
        <w:t xml:space="preserve">Caso de Uso </w:t>
      </w:r>
      <w:bookmarkEnd w:id="2"/>
      <w:r w:rsidR="00380E1D">
        <w:t>Criar Conta</w:t>
      </w:r>
    </w:p>
    <w:p w14:paraId="00B381E7" w14:textId="77777777" w:rsidR="006A75A7" w:rsidRPr="006A75A7" w:rsidRDefault="006A75A7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0F47DE" w:rsidRPr="00377AB4" w14:paraId="2ABF5FC0" w14:textId="77777777" w:rsidTr="00CD6D74">
        <w:tc>
          <w:tcPr>
            <w:tcW w:w="3852" w:type="dxa"/>
            <w:shd w:val="clear" w:color="auto" w:fill="auto"/>
          </w:tcPr>
          <w:p w14:paraId="3216CA2B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2F56A9DD" w14:textId="6CE9C590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</w:t>
            </w:r>
          </w:p>
        </w:tc>
      </w:tr>
      <w:tr w:rsidR="000F47DE" w:rsidRPr="00377AB4" w14:paraId="617A0452" w14:textId="77777777" w:rsidTr="00CD6D74">
        <w:tc>
          <w:tcPr>
            <w:tcW w:w="3852" w:type="dxa"/>
            <w:shd w:val="clear" w:color="auto" w:fill="auto"/>
          </w:tcPr>
          <w:p w14:paraId="0AC901C6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5C55C52C" w14:textId="760A01EE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 correto</w:t>
            </w:r>
          </w:p>
        </w:tc>
      </w:tr>
      <w:tr w:rsidR="000F47DE" w:rsidRPr="00377AB4" w14:paraId="09A365C8" w14:textId="77777777" w:rsidTr="00CD6D74">
        <w:tc>
          <w:tcPr>
            <w:tcW w:w="3852" w:type="dxa"/>
            <w:shd w:val="clear" w:color="auto" w:fill="auto"/>
          </w:tcPr>
          <w:p w14:paraId="2104A7BD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4AA3D15B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0F47DE" w:rsidRPr="00377AB4" w14:paraId="0C46C1F2" w14:textId="77777777" w:rsidTr="00CD6D74">
        <w:tc>
          <w:tcPr>
            <w:tcW w:w="3852" w:type="dxa"/>
            <w:shd w:val="clear" w:color="auto" w:fill="auto"/>
          </w:tcPr>
          <w:p w14:paraId="5C845557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5BCAC079" w14:textId="3CF5B6DC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Necessidade de usar uma funcionalidade do sistema</w:t>
            </w:r>
          </w:p>
        </w:tc>
      </w:tr>
      <w:tr w:rsidR="000F47DE" w:rsidRPr="00377AB4" w14:paraId="3DDBF736" w14:textId="77777777" w:rsidTr="00CD6D74">
        <w:tc>
          <w:tcPr>
            <w:tcW w:w="3852" w:type="dxa"/>
            <w:shd w:val="clear" w:color="auto" w:fill="auto"/>
          </w:tcPr>
          <w:p w14:paraId="118B082E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lastRenderedPageBreak/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1DC58715" w14:textId="678A1641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 para entrar no sistema</w:t>
            </w:r>
          </w:p>
        </w:tc>
      </w:tr>
      <w:tr w:rsidR="000F47DE" w:rsidRPr="00377AB4" w14:paraId="64F2ABD5" w14:textId="77777777" w:rsidTr="00CD6D74">
        <w:tc>
          <w:tcPr>
            <w:tcW w:w="3852" w:type="dxa"/>
            <w:shd w:val="clear" w:color="auto" w:fill="auto"/>
          </w:tcPr>
          <w:p w14:paraId="3AA7B081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4E2B0F31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0F47DE" w:rsidRPr="00377AB4" w14:paraId="7F54A644" w14:textId="77777777" w:rsidTr="00CD6D74">
        <w:tc>
          <w:tcPr>
            <w:tcW w:w="3852" w:type="dxa"/>
            <w:shd w:val="clear" w:color="auto" w:fill="auto"/>
          </w:tcPr>
          <w:p w14:paraId="4CB6ECD6" w14:textId="3056B88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Preencher nome completo</w:t>
            </w:r>
          </w:p>
        </w:tc>
        <w:tc>
          <w:tcPr>
            <w:tcW w:w="3842" w:type="dxa"/>
            <w:shd w:val="clear" w:color="auto" w:fill="auto"/>
          </w:tcPr>
          <w:p w14:paraId="20A89B25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0F47DE" w:rsidRPr="00377AB4" w14:paraId="0E494B0A" w14:textId="77777777" w:rsidTr="00CD6D74">
        <w:tc>
          <w:tcPr>
            <w:tcW w:w="3852" w:type="dxa"/>
            <w:shd w:val="clear" w:color="auto" w:fill="auto"/>
          </w:tcPr>
          <w:p w14:paraId="6D7B7802" w14:textId="7FF8F2E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e-mail valido</w:t>
            </w:r>
          </w:p>
        </w:tc>
        <w:tc>
          <w:tcPr>
            <w:tcW w:w="3842" w:type="dxa"/>
            <w:shd w:val="clear" w:color="auto" w:fill="auto"/>
          </w:tcPr>
          <w:p w14:paraId="34B7E7ED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0F47DE" w:rsidRPr="00377AB4" w14:paraId="37332C02" w14:textId="77777777" w:rsidTr="00CD6D74">
        <w:tc>
          <w:tcPr>
            <w:tcW w:w="3852" w:type="dxa"/>
            <w:shd w:val="clear" w:color="auto" w:fill="auto"/>
          </w:tcPr>
          <w:p w14:paraId="1618F8F8" w14:textId="76E62B71" w:rsidR="000F47DE" w:rsidRPr="00377AB4" w:rsidRDefault="00FB4D7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="000F47DE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E35886">
              <w:rPr>
                <w:rFonts w:ascii="Arial" w:hAnsi="Arial" w:cs="Arial"/>
                <w:color w:val="5B9BD5"/>
                <w:sz w:val="22"/>
                <w:szCs w:val="22"/>
              </w:rPr>
              <w:t>P</w:t>
            </w:r>
            <w:r w:rsidR="00E35886">
              <w:rPr>
                <w:rFonts w:ascii="Arial" w:hAnsi="Arial" w:cs="Arial"/>
                <w:i/>
                <w:color w:val="5B9BD5"/>
                <w:sz w:val="22"/>
                <w:szCs w:val="22"/>
              </w:rPr>
              <w:t>reencher senha</w:t>
            </w:r>
            <w:r w:rsidR="000F47DE"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</w:t>
            </w:r>
          </w:p>
        </w:tc>
        <w:tc>
          <w:tcPr>
            <w:tcW w:w="3842" w:type="dxa"/>
            <w:shd w:val="clear" w:color="auto" w:fill="auto"/>
          </w:tcPr>
          <w:p w14:paraId="57140C92" w14:textId="77777777" w:rsidR="000F47DE" w:rsidRPr="00377AB4" w:rsidRDefault="000F47DE" w:rsidP="00CD6D74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35886" w:rsidRPr="00377AB4" w14:paraId="5D8FCF2C" w14:textId="77777777" w:rsidTr="00CD6D74">
        <w:tc>
          <w:tcPr>
            <w:tcW w:w="3852" w:type="dxa"/>
            <w:shd w:val="clear" w:color="auto" w:fill="auto"/>
          </w:tcPr>
          <w:p w14:paraId="412C22F1" w14:textId="299702CD" w:rsidR="00E35886" w:rsidRPr="00377AB4" w:rsidRDefault="00FB4D7E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="00E35886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1463FC">
              <w:rPr>
                <w:rFonts w:ascii="Arial" w:hAnsi="Arial" w:cs="Arial"/>
                <w:color w:val="5B9BD5"/>
                <w:sz w:val="22"/>
                <w:szCs w:val="22"/>
              </w:rPr>
              <w:t>Repetir</w:t>
            </w:r>
            <w:r w:rsidR="00E35886">
              <w:rPr>
                <w:rFonts w:ascii="Arial" w:hAnsi="Arial" w:cs="Arial"/>
                <w:color w:val="5B9BD5"/>
                <w:sz w:val="22"/>
                <w:szCs w:val="22"/>
              </w:rPr>
              <w:t xml:space="preserve"> senha</w:t>
            </w:r>
          </w:p>
        </w:tc>
        <w:tc>
          <w:tcPr>
            <w:tcW w:w="3842" w:type="dxa"/>
            <w:shd w:val="clear" w:color="auto" w:fill="auto"/>
          </w:tcPr>
          <w:p w14:paraId="554545B3" w14:textId="4B7E05ED" w:rsidR="00E35886" w:rsidRPr="00377AB4" w:rsidRDefault="00E35886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35886" w:rsidRPr="00377AB4" w14:paraId="5627BFC6" w14:textId="77777777" w:rsidTr="00CD6D74">
        <w:tc>
          <w:tcPr>
            <w:tcW w:w="3852" w:type="dxa"/>
            <w:shd w:val="clear" w:color="auto" w:fill="auto"/>
          </w:tcPr>
          <w:p w14:paraId="710BC171" w14:textId="3BA58C41" w:rsidR="00E35886" w:rsidRPr="00377AB4" w:rsidRDefault="00FB4D7E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</w:t>
            </w:r>
            <w:r w:rsidR="00E35886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E35886">
              <w:rPr>
                <w:rFonts w:ascii="Arial" w:hAnsi="Arial" w:cs="Arial"/>
                <w:color w:val="5B9BD5"/>
                <w:sz w:val="22"/>
                <w:szCs w:val="22"/>
              </w:rPr>
              <w:t>Apertar em criar conta</w:t>
            </w:r>
          </w:p>
        </w:tc>
        <w:tc>
          <w:tcPr>
            <w:tcW w:w="3842" w:type="dxa"/>
            <w:shd w:val="clear" w:color="auto" w:fill="auto"/>
          </w:tcPr>
          <w:p w14:paraId="6B0912EB" w14:textId="09B333F3" w:rsidR="00E35886" w:rsidRPr="00377AB4" w:rsidRDefault="00E35886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E35886" w:rsidRPr="00377AB4" w14:paraId="2376C07F" w14:textId="77777777" w:rsidTr="00CD6D74">
        <w:tc>
          <w:tcPr>
            <w:tcW w:w="3852" w:type="dxa"/>
            <w:shd w:val="clear" w:color="auto" w:fill="auto"/>
          </w:tcPr>
          <w:p w14:paraId="4DF4F941" w14:textId="4F639B98" w:rsidR="00E35886" w:rsidRPr="00377AB4" w:rsidRDefault="00E35886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4A0B02C9" w14:textId="4E6A36EF" w:rsidR="00E35886" w:rsidRPr="00377AB4" w:rsidRDefault="00FB4D7E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</w:t>
            </w:r>
            <w:r w:rsidR="00E35886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E35886">
              <w:rPr>
                <w:rFonts w:ascii="Arial" w:hAnsi="Arial" w:cs="Arial"/>
                <w:color w:val="5B9BD5"/>
                <w:sz w:val="22"/>
                <w:szCs w:val="22"/>
              </w:rPr>
              <w:t>autenticar os dados</w:t>
            </w:r>
          </w:p>
        </w:tc>
      </w:tr>
      <w:tr w:rsidR="00E35886" w:rsidRPr="00377AB4" w14:paraId="56CF9ECD" w14:textId="77777777" w:rsidTr="00CD6D74">
        <w:tc>
          <w:tcPr>
            <w:tcW w:w="3852" w:type="dxa"/>
            <w:shd w:val="clear" w:color="auto" w:fill="auto"/>
          </w:tcPr>
          <w:p w14:paraId="1DC39C0F" w14:textId="77777777" w:rsidR="00E35886" w:rsidRDefault="00E35886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7446AFB5" w14:textId="75F4EC9D" w:rsidR="00E35886" w:rsidRPr="00377AB4" w:rsidRDefault="00FB4D7E" w:rsidP="00E3588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</w:t>
            </w:r>
            <w:r w:rsidR="00E35886"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AE7ABE">
              <w:rPr>
                <w:rFonts w:ascii="Arial" w:hAnsi="Arial" w:cs="Arial"/>
                <w:color w:val="5B9BD5"/>
                <w:sz w:val="22"/>
                <w:szCs w:val="22"/>
              </w:rPr>
              <w:t xml:space="preserve">conta </w:t>
            </w:r>
            <w:r w:rsidR="00E35886">
              <w:rPr>
                <w:rFonts w:ascii="Arial" w:hAnsi="Arial" w:cs="Arial"/>
                <w:color w:val="5B9BD5"/>
                <w:sz w:val="22"/>
                <w:szCs w:val="22"/>
              </w:rPr>
              <w:t>cria</w:t>
            </w:r>
            <w:r w:rsidR="00AE7ABE">
              <w:rPr>
                <w:rFonts w:ascii="Arial" w:hAnsi="Arial" w:cs="Arial"/>
                <w:color w:val="5B9BD5"/>
                <w:sz w:val="22"/>
                <w:szCs w:val="22"/>
              </w:rPr>
              <w:t>da</w:t>
            </w:r>
            <w:r w:rsidR="00E35886">
              <w:rPr>
                <w:rFonts w:ascii="Arial" w:hAnsi="Arial" w:cs="Arial"/>
                <w:color w:val="5B9BD5"/>
                <w:sz w:val="22"/>
                <w:szCs w:val="22"/>
              </w:rPr>
              <w:t xml:space="preserve"> e ir para tela de login</w:t>
            </w:r>
          </w:p>
        </w:tc>
      </w:tr>
    </w:tbl>
    <w:p w14:paraId="3207C0BF" w14:textId="77777777" w:rsidR="006A75A7" w:rsidRDefault="006A75A7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A9355C" w:rsidRPr="00377AB4" w14:paraId="3362CCE2" w14:textId="77777777" w:rsidTr="001940C6">
        <w:tc>
          <w:tcPr>
            <w:tcW w:w="3852" w:type="dxa"/>
            <w:shd w:val="clear" w:color="auto" w:fill="auto"/>
          </w:tcPr>
          <w:p w14:paraId="4FE45097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04F4836E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</w:t>
            </w:r>
          </w:p>
        </w:tc>
      </w:tr>
      <w:tr w:rsidR="00A9355C" w:rsidRPr="00377AB4" w14:paraId="6C158D4C" w14:textId="77777777" w:rsidTr="001940C6">
        <w:tc>
          <w:tcPr>
            <w:tcW w:w="3852" w:type="dxa"/>
            <w:shd w:val="clear" w:color="auto" w:fill="auto"/>
          </w:tcPr>
          <w:p w14:paraId="705ABD3C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641A9D68" w14:textId="54B62EB0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 co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locando um e-mail já cadastrado no sistema</w:t>
            </w:r>
          </w:p>
        </w:tc>
      </w:tr>
      <w:tr w:rsidR="00A9355C" w:rsidRPr="00377AB4" w14:paraId="262E066A" w14:textId="77777777" w:rsidTr="001940C6">
        <w:tc>
          <w:tcPr>
            <w:tcW w:w="3852" w:type="dxa"/>
            <w:shd w:val="clear" w:color="auto" w:fill="auto"/>
          </w:tcPr>
          <w:p w14:paraId="11DA99BE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0A48CEB1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A9355C" w:rsidRPr="00377AB4" w14:paraId="4A28D924" w14:textId="77777777" w:rsidTr="001940C6">
        <w:tc>
          <w:tcPr>
            <w:tcW w:w="3852" w:type="dxa"/>
            <w:shd w:val="clear" w:color="auto" w:fill="auto"/>
          </w:tcPr>
          <w:p w14:paraId="4EB8C721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21BC26CA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Necessidade de usar uma funcionalidade do sistema</w:t>
            </w:r>
          </w:p>
        </w:tc>
      </w:tr>
      <w:tr w:rsidR="00A9355C" w:rsidRPr="00377AB4" w14:paraId="00656F60" w14:textId="77777777" w:rsidTr="001940C6">
        <w:tc>
          <w:tcPr>
            <w:tcW w:w="3852" w:type="dxa"/>
            <w:shd w:val="clear" w:color="auto" w:fill="auto"/>
          </w:tcPr>
          <w:p w14:paraId="1C1F180A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6FEA08ED" w14:textId="35C3B861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Conta criada no sistema para entrar no sistema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e mensagem de erro de e-mail já cadastrado</w:t>
            </w:r>
          </w:p>
        </w:tc>
      </w:tr>
      <w:tr w:rsidR="00A9355C" w:rsidRPr="00377AB4" w14:paraId="7B7467CD" w14:textId="77777777" w:rsidTr="001940C6">
        <w:tc>
          <w:tcPr>
            <w:tcW w:w="3852" w:type="dxa"/>
            <w:shd w:val="clear" w:color="auto" w:fill="auto"/>
          </w:tcPr>
          <w:p w14:paraId="4E6E7257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7E2563D9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A9355C" w:rsidRPr="00377AB4" w14:paraId="5B9262CA" w14:textId="77777777" w:rsidTr="001940C6">
        <w:tc>
          <w:tcPr>
            <w:tcW w:w="3852" w:type="dxa"/>
            <w:shd w:val="clear" w:color="auto" w:fill="auto"/>
          </w:tcPr>
          <w:p w14:paraId="3BBF19EF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Preencher nome completo</w:t>
            </w:r>
          </w:p>
        </w:tc>
        <w:tc>
          <w:tcPr>
            <w:tcW w:w="3842" w:type="dxa"/>
            <w:shd w:val="clear" w:color="auto" w:fill="auto"/>
          </w:tcPr>
          <w:p w14:paraId="2D52C669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A9355C" w:rsidRPr="00377AB4" w14:paraId="7ACBE5B1" w14:textId="77777777" w:rsidTr="001940C6">
        <w:tc>
          <w:tcPr>
            <w:tcW w:w="3852" w:type="dxa"/>
            <w:shd w:val="clear" w:color="auto" w:fill="auto"/>
          </w:tcPr>
          <w:p w14:paraId="19E4C583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e-mail valido</w:t>
            </w:r>
          </w:p>
        </w:tc>
        <w:tc>
          <w:tcPr>
            <w:tcW w:w="3842" w:type="dxa"/>
            <w:shd w:val="clear" w:color="auto" w:fill="auto"/>
          </w:tcPr>
          <w:p w14:paraId="7879FC2B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A9355C" w:rsidRPr="00377AB4" w14:paraId="7BAB7143" w14:textId="77777777" w:rsidTr="001940C6">
        <w:tc>
          <w:tcPr>
            <w:tcW w:w="3852" w:type="dxa"/>
            <w:shd w:val="clear" w:color="auto" w:fill="auto"/>
          </w:tcPr>
          <w:p w14:paraId="7B37C30A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reencher senha </w:t>
            </w:r>
          </w:p>
        </w:tc>
        <w:tc>
          <w:tcPr>
            <w:tcW w:w="3842" w:type="dxa"/>
            <w:shd w:val="clear" w:color="auto" w:fill="auto"/>
          </w:tcPr>
          <w:p w14:paraId="25424DB2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A9355C" w:rsidRPr="00377AB4" w14:paraId="6CD2FAAB" w14:textId="77777777" w:rsidTr="001940C6">
        <w:tc>
          <w:tcPr>
            <w:tcW w:w="3852" w:type="dxa"/>
            <w:shd w:val="clear" w:color="auto" w:fill="auto"/>
          </w:tcPr>
          <w:p w14:paraId="7B25221B" w14:textId="1E4C53A5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 w:rsidR="001463FC">
              <w:rPr>
                <w:rFonts w:ascii="Arial" w:hAnsi="Arial" w:cs="Arial"/>
                <w:color w:val="5B9BD5"/>
                <w:sz w:val="22"/>
                <w:szCs w:val="22"/>
              </w:rPr>
              <w:t xml:space="preserve">Repetir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senha</w:t>
            </w:r>
          </w:p>
        </w:tc>
        <w:tc>
          <w:tcPr>
            <w:tcW w:w="3842" w:type="dxa"/>
            <w:shd w:val="clear" w:color="auto" w:fill="auto"/>
          </w:tcPr>
          <w:p w14:paraId="5A9A4EEF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A9355C" w:rsidRPr="00377AB4" w14:paraId="4B1BBE84" w14:textId="77777777" w:rsidTr="001940C6">
        <w:tc>
          <w:tcPr>
            <w:tcW w:w="3852" w:type="dxa"/>
            <w:shd w:val="clear" w:color="auto" w:fill="auto"/>
          </w:tcPr>
          <w:p w14:paraId="74E755C6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Apertar em criar conta</w:t>
            </w:r>
          </w:p>
        </w:tc>
        <w:tc>
          <w:tcPr>
            <w:tcW w:w="3842" w:type="dxa"/>
            <w:shd w:val="clear" w:color="auto" w:fill="auto"/>
          </w:tcPr>
          <w:p w14:paraId="69D27D3F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A9355C" w:rsidRPr="00377AB4" w14:paraId="275C2B6F" w14:textId="77777777" w:rsidTr="001940C6">
        <w:tc>
          <w:tcPr>
            <w:tcW w:w="3852" w:type="dxa"/>
            <w:shd w:val="clear" w:color="auto" w:fill="auto"/>
          </w:tcPr>
          <w:p w14:paraId="0268A5A0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03A68C2C" w14:textId="77777777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autenticar os dados</w:t>
            </w:r>
          </w:p>
        </w:tc>
      </w:tr>
      <w:tr w:rsidR="00A9355C" w:rsidRPr="00377AB4" w14:paraId="078556D6" w14:textId="77777777" w:rsidTr="001940C6">
        <w:tc>
          <w:tcPr>
            <w:tcW w:w="3852" w:type="dxa"/>
            <w:shd w:val="clear" w:color="auto" w:fill="auto"/>
          </w:tcPr>
          <w:p w14:paraId="15FB1BAE" w14:textId="77777777" w:rsidR="00A9355C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5D61AF0C" w14:textId="1993D712" w:rsidR="00A9355C" w:rsidRPr="00377AB4" w:rsidRDefault="00A9355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mensagem de erro falando que esse e-mail </w:t>
            </w:r>
            <w:r w:rsidR="003506AC">
              <w:rPr>
                <w:rFonts w:ascii="Arial" w:hAnsi="Arial" w:cs="Arial"/>
                <w:color w:val="5B9BD5"/>
                <w:sz w:val="22"/>
                <w:szCs w:val="22"/>
              </w:rPr>
              <w:t>já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tem conta no sistema</w:t>
            </w:r>
          </w:p>
        </w:tc>
      </w:tr>
    </w:tbl>
    <w:p w14:paraId="586FB0F3" w14:textId="77777777" w:rsidR="00A9355C" w:rsidRDefault="00A9355C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1463FC" w:rsidRPr="00377AB4" w14:paraId="76303A16" w14:textId="77777777" w:rsidTr="001940C6">
        <w:tc>
          <w:tcPr>
            <w:tcW w:w="3852" w:type="dxa"/>
            <w:shd w:val="clear" w:color="auto" w:fill="auto"/>
          </w:tcPr>
          <w:p w14:paraId="4932D5E8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3E44F322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</w:t>
            </w:r>
          </w:p>
        </w:tc>
      </w:tr>
      <w:tr w:rsidR="001463FC" w:rsidRPr="00377AB4" w14:paraId="68C923BB" w14:textId="77777777" w:rsidTr="001940C6">
        <w:tc>
          <w:tcPr>
            <w:tcW w:w="3852" w:type="dxa"/>
            <w:shd w:val="clear" w:color="auto" w:fill="auto"/>
          </w:tcPr>
          <w:p w14:paraId="33315CEC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07C69830" w14:textId="1ADC49FA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Criar conta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e senhas não coincidem</w:t>
            </w:r>
          </w:p>
        </w:tc>
      </w:tr>
      <w:tr w:rsidR="001463FC" w:rsidRPr="00377AB4" w14:paraId="79B01E9E" w14:textId="77777777" w:rsidTr="001940C6">
        <w:tc>
          <w:tcPr>
            <w:tcW w:w="3852" w:type="dxa"/>
            <w:shd w:val="clear" w:color="auto" w:fill="auto"/>
          </w:tcPr>
          <w:p w14:paraId="076CA2EA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6DB2A6A6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1463FC" w:rsidRPr="00377AB4" w14:paraId="7B3092FC" w14:textId="77777777" w:rsidTr="001940C6">
        <w:tc>
          <w:tcPr>
            <w:tcW w:w="3852" w:type="dxa"/>
            <w:shd w:val="clear" w:color="auto" w:fill="auto"/>
          </w:tcPr>
          <w:p w14:paraId="74939E63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5E303A11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Necessidade de usar uma funcionalidade do sistema</w:t>
            </w:r>
          </w:p>
        </w:tc>
      </w:tr>
      <w:tr w:rsidR="001463FC" w:rsidRPr="00377AB4" w14:paraId="5A853C6A" w14:textId="77777777" w:rsidTr="001940C6">
        <w:tc>
          <w:tcPr>
            <w:tcW w:w="3852" w:type="dxa"/>
            <w:shd w:val="clear" w:color="auto" w:fill="auto"/>
          </w:tcPr>
          <w:p w14:paraId="1183D492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097EA4CF" w14:textId="6EB6B406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Conta criada no sistema para entrar no sistema e mensagem de erro de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senhas não coincidem</w:t>
            </w:r>
          </w:p>
        </w:tc>
      </w:tr>
      <w:tr w:rsidR="001463FC" w:rsidRPr="00377AB4" w14:paraId="4195E6FB" w14:textId="77777777" w:rsidTr="001940C6">
        <w:tc>
          <w:tcPr>
            <w:tcW w:w="3852" w:type="dxa"/>
            <w:shd w:val="clear" w:color="auto" w:fill="auto"/>
          </w:tcPr>
          <w:p w14:paraId="446B9695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6E7CB76E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1463FC" w:rsidRPr="00377AB4" w14:paraId="1CB49D84" w14:textId="77777777" w:rsidTr="001940C6">
        <w:tc>
          <w:tcPr>
            <w:tcW w:w="3852" w:type="dxa"/>
            <w:shd w:val="clear" w:color="auto" w:fill="auto"/>
          </w:tcPr>
          <w:p w14:paraId="2ECAF3F1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Preencher nome completo</w:t>
            </w:r>
          </w:p>
        </w:tc>
        <w:tc>
          <w:tcPr>
            <w:tcW w:w="3842" w:type="dxa"/>
            <w:shd w:val="clear" w:color="auto" w:fill="auto"/>
          </w:tcPr>
          <w:p w14:paraId="3AFD2657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1463FC" w:rsidRPr="00377AB4" w14:paraId="3C006CE4" w14:textId="77777777" w:rsidTr="001940C6">
        <w:tc>
          <w:tcPr>
            <w:tcW w:w="3852" w:type="dxa"/>
            <w:shd w:val="clear" w:color="auto" w:fill="auto"/>
          </w:tcPr>
          <w:p w14:paraId="580B967C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e-mail valido</w:t>
            </w:r>
          </w:p>
        </w:tc>
        <w:tc>
          <w:tcPr>
            <w:tcW w:w="3842" w:type="dxa"/>
            <w:shd w:val="clear" w:color="auto" w:fill="auto"/>
          </w:tcPr>
          <w:p w14:paraId="4F990277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1463FC" w:rsidRPr="00377AB4" w14:paraId="6E4F534A" w14:textId="77777777" w:rsidTr="001940C6">
        <w:tc>
          <w:tcPr>
            <w:tcW w:w="3852" w:type="dxa"/>
            <w:shd w:val="clear" w:color="auto" w:fill="auto"/>
          </w:tcPr>
          <w:p w14:paraId="775E429D" w14:textId="53C6ABC0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reencher senha </w:t>
            </w:r>
          </w:p>
        </w:tc>
        <w:tc>
          <w:tcPr>
            <w:tcW w:w="3842" w:type="dxa"/>
            <w:shd w:val="clear" w:color="auto" w:fill="auto"/>
          </w:tcPr>
          <w:p w14:paraId="762E6E6D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1463FC" w:rsidRPr="00377AB4" w14:paraId="3F017CB8" w14:textId="77777777" w:rsidTr="001940C6">
        <w:tc>
          <w:tcPr>
            <w:tcW w:w="3852" w:type="dxa"/>
            <w:shd w:val="clear" w:color="auto" w:fill="auto"/>
          </w:tcPr>
          <w:p w14:paraId="743B3C49" w14:textId="07C3E24E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Repetir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senha</w:t>
            </w:r>
          </w:p>
        </w:tc>
        <w:tc>
          <w:tcPr>
            <w:tcW w:w="3842" w:type="dxa"/>
            <w:shd w:val="clear" w:color="auto" w:fill="auto"/>
          </w:tcPr>
          <w:p w14:paraId="1F84A6D8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1463FC" w:rsidRPr="00377AB4" w14:paraId="03177931" w14:textId="77777777" w:rsidTr="001940C6">
        <w:tc>
          <w:tcPr>
            <w:tcW w:w="3852" w:type="dxa"/>
            <w:shd w:val="clear" w:color="auto" w:fill="auto"/>
          </w:tcPr>
          <w:p w14:paraId="371A66ED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Apertar em criar conta</w:t>
            </w:r>
          </w:p>
        </w:tc>
        <w:tc>
          <w:tcPr>
            <w:tcW w:w="3842" w:type="dxa"/>
            <w:shd w:val="clear" w:color="auto" w:fill="auto"/>
          </w:tcPr>
          <w:p w14:paraId="0AEB61E6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1463FC" w:rsidRPr="00377AB4" w14:paraId="40C45931" w14:textId="77777777" w:rsidTr="001940C6">
        <w:tc>
          <w:tcPr>
            <w:tcW w:w="3852" w:type="dxa"/>
            <w:shd w:val="clear" w:color="auto" w:fill="auto"/>
          </w:tcPr>
          <w:p w14:paraId="36910EF7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75F7DC1E" w14:textId="77777777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autenticar os dados</w:t>
            </w:r>
          </w:p>
        </w:tc>
      </w:tr>
      <w:tr w:rsidR="001463FC" w:rsidRPr="00377AB4" w14:paraId="77DEC2A5" w14:textId="77777777" w:rsidTr="001940C6">
        <w:tc>
          <w:tcPr>
            <w:tcW w:w="3852" w:type="dxa"/>
            <w:shd w:val="clear" w:color="auto" w:fill="auto"/>
          </w:tcPr>
          <w:p w14:paraId="479E9507" w14:textId="77777777" w:rsidR="001463FC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9C7FA6C" w14:textId="683248E8" w:rsidR="001463FC" w:rsidRPr="00377AB4" w:rsidRDefault="001463F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mensagem de erro falando que </w:t>
            </w:r>
            <w:r w:rsidR="003506AC">
              <w:rPr>
                <w:rFonts w:ascii="Arial" w:hAnsi="Arial" w:cs="Arial"/>
                <w:color w:val="5B9BD5"/>
                <w:sz w:val="22"/>
                <w:szCs w:val="22"/>
              </w:rPr>
              <w:t xml:space="preserve">as senhas não coincidem </w:t>
            </w:r>
          </w:p>
        </w:tc>
      </w:tr>
    </w:tbl>
    <w:p w14:paraId="3E7A37C9" w14:textId="77777777" w:rsidR="00FB4D7E" w:rsidRDefault="00FB4D7E" w:rsidP="006A75A7"/>
    <w:p w14:paraId="3BD5723C" w14:textId="77777777" w:rsidR="003506AC" w:rsidRDefault="003506AC" w:rsidP="006A75A7"/>
    <w:tbl>
      <w:tblPr>
        <w:tblW w:w="0" w:type="auto"/>
        <w:tblInd w:w="9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52"/>
        <w:gridCol w:w="3842"/>
      </w:tblGrid>
      <w:tr w:rsidR="003506AC" w:rsidRPr="00377AB4" w14:paraId="6F979EE8" w14:textId="77777777" w:rsidTr="001940C6">
        <w:tc>
          <w:tcPr>
            <w:tcW w:w="3852" w:type="dxa"/>
            <w:shd w:val="clear" w:color="auto" w:fill="auto"/>
          </w:tcPr>
          <w:p w14:paraId="35A1FD1C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kern w:val="24"/>
                <w:sz w:val="22"/>
                <w:szCs w:val="22"/>
                <w:lang w:val="en-US"/>
              </w:rPr>
              <w:br w:type="page"/>
            </w:r>
            <w:r w:rsidRPr="00377AB4">
              <w:rPr>
                <w:rFonts w:ascii="Arial" w:hAnsi="Arial" w:cs="Arial"/>
                <w:sz w:val="22"/>
                <w:szCs w:val="22"/>
              </w:rPr>
              <w:t>Nome do Caso de Uso</w:t>
            </w:r>
          </w:p>
        </w:tc>
        <w:tc>
          <w:tcPr>
            <w:tcW w:w="3842" w:type="dxa"/>
            <w:shd w:val="clear" w:color="auto" w:fill="auto"/>
          </w:tcPr>
          <w:p w14:paraId="2277F8FC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i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Criar Conta</w:t>
            </w:r>
          </w:p>
        </w:tc>
      </w:tr>
      <w:tr w:rsidR="003506AC" w:rsidRPr="00377AB4" w14:paraId="5109E172" w14:textId="77777777" w:rsidTr="001940C6">
        <w:tc>
          <w:tcPr>
            <w:tcW w:w="3852" w:type="dxa"/>
            <w:shd w:val="clear" w:color="auto" w:fill="auto"/>
          </w:tcPr>
          <w:p w14:paraId="26B80F70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Nome do Cenário</w:t>
            </w:r>
          </w:p>
        </w:tc>
        <w:tc>
          <w:tcPr>
            <w:tcW w:w="3842" w:type="dxa"/>
            <w:shd w:val="clear" w:color="auto" w:fill="auto"/>
          </w:tcPr>
          <w:p w14:paraId="7E34F78D" w14:textId="484B4BC3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Criar conta e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campos sem preencher</w:t>
            </w:r>
          </w:p>
        </w:tc>
      </w:tr>
      <w:tr w:rsidR="003506AC" w:rsidRPr="00377AB4" w14:paraId="22F0831A" w14:textId="77777777" w:rsidTr="001940C6">
        <w:tc>
          <w:tcPr>
            <w:tcW w:w="3852" w:type="dxa"/>
            <w:shd w:val="clear" w:color="auto" w:fill="auto"/>
          </w:tcPr>
          <w:p w14:paraId="031AAAC2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Atores Envolvidos</w:t>
            </w:r>
          </w:p>
        </w:tc>
        <w:tc>
          <w:tcPr>
            <w:tcW w:w="3842" w:type="dxa"/>
            <w:shd w:val="clear" w:color="auto" w:fill="auto"/>
          </w:tcPr>
          <w:p w14:paraId="31158DDF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Usuário</w:t>
            </w:r>
          </w:p>
        </w:tc>
      </w:tr>
      <w:tr w:rsidR="003506AC" w:rsidRPr="00377AB4" w14:paraId="7F2EEBA2" w14:textId="77777777" w:rsidTr="001940C6">
        <w:tc>
          <w:tcPr>
            <w:tcW w:w="3852" w:type="dxa"/>
            <w:shd w:val="clear" w:color="auto" w:fill="auto"/>
          </w:tcPr>
          <w:p w14:paraId="7FE233D0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lastRenderedPageBreak/>
              <w:t>Pré-condição</w:t>
            </w:r>
          </w:p>
        </w:tc>
        <w:tc>
          <w:tcPr>
            <w:tcW w:w="3842" w:type="dxa"/>
            <w:shd w:val="clear" w:color="auto" w:fill="auto"/>
          </w:tcPr>
          <w:p w14:paraId="23EABBAF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Necessidade de usar uma funcionalidade do sistema</w:t>
            </w:r>
          </w:p>
        </w:tc>
      </w:tr>
      <w:tr w:rsidR="003506AC" w:rsidRPr="00377AB4" w14:paraId="16BF99C6" w14:textId="77777777" w:rsidTr="001940C6">
        <w:tc>
          <w:tcPr>
            <w:tcW w:w="3852" w:type="dxa"/>
            <w:shd w:val="clear" w:color="auto" w:fill="auto"/>
          </w:tcPr>
          <w:p w14:paraId="4612957F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Pós-condição</w:t>
            </w:r>
          </w:p>
        </w:tc>
        <w:tc>
          <w:tcPr>
            <w:tcW w:w="3842" w:type="dxa"/>
            <w:shd w:val="clear" w:color="auto" w:fill="auto"/>
          </w:tcPr>
          <w:p w14:paraId="51FDF57D" w14:textId="3B77970C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Conta criada no sistema para entrar no sistema e mensagem de erro de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campos obrigatórios sem preencher</w:t>
            </w:r>
          </w:p>
        </w:tc>
      </w:tr>
      <w:tr w:rsidR="003506AC" w:rsidRPr="00377AB4" w14:paraId="670FE461" w14:textId="77777777" w:rsidTr="001940C6">
        <w:tc>
          <w:tcPr>
            <w:tcW w:w="3852" w:type="dxa"/>
            <w:shd w:val="clear" w:color="auto" w:fill="auto"/>
          </w:tcPr>
          <w:p w14:paraId="4F7B00D8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Ator</w:t>
            </w:r>
          </w:p>
        </w:tc>
        <w:tc>
          <w:tcPr>
            <w:tcW w:w="3842" w:type="dxa"/>
            <w:shd w:val="clear" w:color="auto" w:fill="auto"/>
          </w:tcPr>
          <w:p w14:paraId="3CDC35FC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sz w:val="22"/>
                <w:szCs w:val="22"/>
              </w:rPr>
            </w:pPr>
            <w:r w:rsidRPr="00377AB4">
              <w:rPr>
                <w:rFonts w:ascii="Arial" w:hAnsi="Arial" w:cs="Arial"/>
                <w:sz w:val="22"/>
                <w:szCs w:val="22"/>
              </w:rPr>
              <w:t>Sistema</w:t>
            </w:r>
          </w:p>
        </w:tc>
      </w:tr>
      <w:tr w:rsidR="003506AC" w:rsidRPr="00377AB4" w14:paraId="36ABFBC2" w14:textId="77777777" w:rsidTr="001940C6">
        <w:tc>
          <w:tcPr>
            <w:tcW w:w="3852" w:type="dxa"/>
            <w:shd w:val="clear" w:color="auto" w:fill="auto"/>
          </w:tcPr>
          <w:p w14:paraId="67B9434A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1.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Preencher nome completo</w:t>
            </w:r>
          </w:p>
        </w:tc>
        <w:tc>
          <w:tcPr>
            <w:tcW w:w="3842" w:type="dxa"/>
            <w:shd w:val="clear" w:color="auto" w:fill="auto"/>
          </w:tcPr>
          <w:p w14:paraId="495756DB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3506AC" w:rsidRPr="00377AB4" w14:paraId="04FB3C6D" w14:textId="77777777" w:rsidTr="001940C6">
        <w:tc>
          <w:tcPr>
            <w:tcW w:w="3852" w:type="dxa"/>
            <w:shd w:val="clear" w:color="auto" w:fill="auto"/>
          </w:tcPr>
          <w:p w14:paraId="7EE6000A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2. </w:t>
            </w:r>
            <w:r w:rsidRPr="00E71F8F">
              <w:rPr>
                <w:rFonts w:ascii="Arial" w:hAnsi="Arial" w:cs="Arial"/>
                <w:color w:val="5B9BD5"/>
                <w:sz w:val="22"/>
                <w:szCs w:val="22"/>
              </w:rPr>
              <w:t>Preencher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 e-mail valido</w:t>
            </w:r>
          </w:p>
        </w:tc>
        <w:tc>
          <w:tcPr>
            <w:tcW w:w="3842" w:type="dxa"/>
            <w:shd w:val="clear" w:color="auto" w:fill="auto"/>
          </w:tcPr>
          <w:p w14:paraId="589C732C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3506AC" w:rsidRPr="00377AB4" w14:paraId="0BB23975" w14:textId="77777777" w:rsidTr="001940C6">
        <w:tc>
          <w:tcPr>
            <w:tcW w:w="3852" w:type="dxa"/>
            <w:shd w:val="clear" w:color="auto" w:fill="auto"/>
          </w:tcPr>
          <w:p w14:paraId="3549C21E" w14:textId="3917AA4F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3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Campo p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reencher senha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foi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color w:val="5B9BD5"/>
                <w:sz w:val="22"/>
                <w:szCs w:val="22"/>
              </w:rPr>
              <w:t>deixado em branco</w:t>
            </w:r>
          </w:p>
        </w:tc>
        <w:tc>
          <w:tcPr>
            <w:tcW w:w="3842" w:type="dxa"/>
            <w:shd w:val="clear" w:color="auto" w:fill="auto"/>
          </w:tcPr>
          <w:p w14:paraId="69A8CC4B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3506AC" w:rsidRPr="00377AB4" w14:paraId="040A0C45" w14:textId="77777777" w:rsidTr="001940C6">
        <w:tc>
          <w:tcPr>
            <w:tcW w:w="3852" w:type="dxa"/>
            <w:shd w:val="clear" w:color="auto" w:fill="auto"/>
          </w:tcPr>
          <w:p w14:paraId="4F52F9AC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4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Repetir senha</w:t>
            </w:r>
          </w:p>
        </w:tc>
        <w:tc>
          <w:tcPr>
            <w:tcW w:w="3842" w:type="dxa"/>
            <w:shd w:val="clear" w:color="auto" w:fill="auto"/>
          </w:tcPr>
          <w:p w14:paraId="3D410FDB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3506AC" w:rsidRPr="00377AB4" w14:paraId="0A0DB287" w14:textId="77777777" w:rsidTr="001940C6">
        <w:tc>
          <w:tcPr>
            <w:tcW w:w="3852" w:type="dxa"/>
            <w:shd w:val="clear" w:color="auto" w:fill="auto"/>
          </w:tcPr>
          <w:p w14:paraId="10856007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5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Apertar em criar conta</w:t>
            </w:r>
          </w:p>
        </w:tc>
        <w:tc>
          <w:tcPr>
            <w:tcW w:w="3842" w:type="dxa"/>
            <w:shd w:val="clear" w:color="auto" w:fill="auto"/>
          </w:tcPr>
          <w:p w14:paraId="67C19F6B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</w:tr>
      <w:tr w:rsidR="003506AC" w:rsidRPr="00377AB4" w14:paraId="02E33AD5" w14:textId="77777777" w:rsidTr="001940C6">
        <w:tc>
          <w:tcPr>
            <w:tcW w:w="3852" w:type="dxa"/>
            <w:shd w:val="clear" w:color="auto" w:fill="auto"/>
          </w:tcPr>
          <w:p w14:paraId="4A8692AD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27B5C214" w14:textId="77777777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6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autenticar os dados</w:t>
            </w:r>
          </w:p>
        </w:tc>
      </w:tr>
      <w:tr w:rsidR="003506AC" w:rsidRPr="00377AB4" w14:paraId="14368870" w14:textId="77777777" w:rsidTr="001940C6">
        <w:tc>
          <w:tcPr>
            <w:tcW w:w="3852" w:type="dxa"/>
            <w:shd w:val="clear" w:color="auto" w:fill="auto"/>
          </w:tcPr>
          <w:p w14:paraId="6254AE61" w14:textId="77777777" w:rsidR="003506AC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</w:p>
        </w:tc>
        <w:tc>
          <w:tcPr>
            <w:tcW w:w="3842" w:type="dxa"/>
            <w:shd w:val="clear" w:color="auto" w:fill="auto"/>
          </w:tcPr>
          <w:p w14:paraId="65B2B780" w14:textId="36E46D0F" w:rsidR="003506AC" w:rsidRPr="00377AB4" w:rsidRDefault="003506AC" w:rsidP="001940C6">
            <w:pPr>
              <w:pStyle w:val="PargrafodaLista"/>
              <w:spacing w:line="360" w:lineRule="auto"/>
              <w:ind w:left="0"/>
              <w:jc w:val="both"/>
              <w:textAlignment w:val="baseline"/>
              <w:rPr>
                <w:rFonts w:ascii="Arial" w:hAnsi="Arial" w:cs="Arial"/>
                <w:color w:val="5B9BD5"/>
                <w:sz w:val="22"/>
                <w:szCs w:val="22"/>
              </w:rPr>
            </w:pPr>
            <w:r>
              <w:rPr>
                <w:rFonts w:ascii="Arial" w:hAnsi="Arial" w:cs="Arial"/>
                <w:color w:val="5B9BD5"/>
                <w:sz w:val="22"/>
                <w:szCs w:val="22"/>
              </w:rPr>
              <w:t>7</w:t>
            </w:r>
            <w:r w:rsidRPr="00377AB4">
              <w:rPr>
                <w:rFonts w:ascii="Arial" w:hAnsi="Arial" w:cs="Arial"/>
                <w:color w:val="5B9BD5"/>
                <w:sz w:val="22"/>
                <w:szCs w:val="22"/>
              </w:rPr>
              <w:t xml:space="preserve">.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 xml:space="preserve">mensagem de erro falando que </w:t>
            </w:r>
            <w:r>
              <w:rPr>
                <w:rFonts w:ascii="Arial" w:hAnsi="Arial" w:cs="Arial"/>
                <w:color w:val="5B9BD5"/>
                <w:sz w:val="22"/>
                <w:szCs w:val="22"/>
              </w:rPr>
              <w:t>tem campo obrigatório sem ser preenchido</w:t>
            </w:r>
          </w:p>
        </w:tc>
      </w:tr>
    </w:tbl>
    <w:p w14:paraId="4F5CC943" w14:textId="77777777" w:rsidR="003506AC" w:rsidRDefault="003506AC" w:rsidP="006A75A7"/>
    <w:p w14:paraId="2955B130" w14:textId="77777777" w:rsidR="00FB4D7E" w:rsidRDefault="00FB4D7E" w:rsidP="006A75A7"/>
    <w:p w14:paraId="2C92AB8B" w14:textId="77777777" w:rsidR="00FB4D7E" w:rsidRDefault="00FB4D7E" w:rsidP="006A75A7"/>
    <w:p w14:paraId="4FFC0BA9" w14:textId="77777777" w:rsidR="00FB4D7E" w:rsidRPr="006A75A7" w:rsidRDefault="00FB4D7E" w:rsidP="006A75A7"/>
    <w:p w14:paraId="6E7A255E" w14:textId="77777777" w:rsidR="00352551" w:rsidRDefault="00352551" w:rsidP="00352551">
      <w:pPr>
        <w:pStyle w:val="Ttulo2"/>
        <w:numPr>
          <w:ilvl w:val="0"/>
          <w:numId w:val="0"/>
        </w:numPr>
      </w:pPr>
    </w:p>
    <w:p w14:paraId="0D7B136F" w14:textId="77777777" w:rsidR="006D59CC" w:rsidRDefault="006D59CC" w:rsidP="00352551">
      <w:pPr>
        <w:pStyle w:val="Ttulo2"/>
        <w:numPr>
          <w:ilvl w:val="0"/>
          <w:numId w:val="0"/>
        </w:numPr>
        <w:ind w:left="360" w:hanging="360"/>
      </w:pPr>
    </w:p>
    <w:p w14:paraId="45A5506E" w14:textId="77777777" w:rsidR="00002201" w:rsidRPr="00002201" w:rsidRDefault="00002201" w:rsidP="00002201"/>
    <w:p w14:paraId="720B7442" w14:textId="77777777" w:rsidR="00BB7F5D" w:rsidRPr="00BB7F5D" w:rsidRDefault="00BB7F5D" w:rsidP="00BB7F5D"/>
    <w:p w14:paraId="3C78022F" w14:textId="77777777" w:rsidR="006E5425" w:rsidRPr="00BB7F5D" w:rsidRDefault="004360F9" w:rsidP="00BB7F5D">
      <w:pPr>
        <w:rPr>
          <w:b/>
          <w:color w:val="1F4E79" w:themeColor="accent1" w:themeShade="80"/>
          <w:sz w:val="28"/>
          <w:szCs w:val="28"/>
        </w:rPr>
      </w:pPr>
      <w:r w:rsidRPr="00BB7F5D">
        <w:rPr>
          <w:b/>
          <w:color w:val="1F4E79" w:themeColor="accent1" w:themeShade="80"/>
          <w:sz w:val="28"/>
          <w:szCs w:val="28"/>
        </w:rPr>
        <w:t>A</w:t>
      </w:r>
      <w:r w:rsidR="00E96407" w:rsidRPr="00BB7F5D">
        <w:rPr>
          <w:b/>
          <w:color w:val="1F4E79" w:themeColor="accent1" w:themeShade="80"/>
          <w:sz w:val="28"/>
          <w:szCs w:val="28"/>
        </w:rPr>
        <w:t>provação e autoridade para proceder</w:t>
      </w:r>
    </w:p>
    <w:p w14:paraId="62F8A8CD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</w:tblPr>
      <w:tblGrid>
        <w:gridCol w:w="3468"/>
        <w:gridCol w:w="3468"/>
        <w:gridCol w:w="2081"/>
      </w:tblGrid>
      <w:tr w:rsidR="006E5425" w:rsidRPr="00ED1517" w14:paraId="22701E51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870B79B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1740AE2C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2766810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6022E5CE" w14:textId="77777777" w:rsidTr="002F5967">
        <w:tc>
          <w:tcPr>
            <w:tcW w:w="1923" w:type="pct"/>
          </w:tcPr>
          <w:p w14:paraId="4247D52E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58CA11B0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5B156DD2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5D70BD8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8FC7D1" w14:textId="77777777" w:rsidR="00A34BDE" w:rsidRDefault="00A34BDE">
      <w:pPr>
        <w:spacing w:after="0" w:line="240" w:lineRule="auto"/>
      </w:pPr>
      <w:r>
        <w:separator/>
      </w:r>
    </w:p>
  </w:endnote>
  <w:endnote w:type="continuationSeparator" w:id="0">
    <w:p w14:paraId="7A0FD2C0" w14:textId="77777777" w:rsidR="00A34BDE" w:rsidRDefault="00A34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BEF60" w14:textId="77777777" w:rsidR="00A34BDE" w:rsidRDefault="00A34BDE">
      <w:pPr>
        <w:spacing w:after="0" w:line="240" w:lineRule="auto"/>
      </w:pPr>
      <w:r>
        <w:separator/>
      </w:r>
    </w:p>
  </w:footnote>
  <w:footnote w:type="continuationSeparator" w:id="0">
    <w:p w14:paraId="004101F8" w14:textId="77777777" w:rsidR="00A34BDE" w:rsidRDefault="00A34B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6E498" w14:textId="3782DD38" w:rsidR="006E5425" w:rsidRDefault="00C07E5B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7D74DA" wp14:editId="48A9DCA7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306070"/>
              <wp:effectExtent l="0" t="0" r="0" b="0"/>
              <wp:wrapNone/>
              <wp:docPr id="22" name="Caixa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9090" cy="306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F8D7CB" w14:textId="77777777" w:rsidR="006E5425" w:rsidRDefault="002E7314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 w:rsidR="00E96407"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A75A7"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D74DA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6" type="#_x0000_t202" style="position:absolute;margin-left:-24.5pt;margin-top:0;width:26.7pt;height:24.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" filled="f" stroked="f" strokeweight=".5pt">
              <v:textbox style="mso-fit-shape-to-text:t" inset="0,0,0,0">
                <w:txbxContent>
                  <w:p w14:paraId="0BF8D7CB" w14:textId="77777777" w:rsidR="006E5425" w:rsidRDefault="002E7314">
                    <w:pPr>
                      <w:pStyle w:val="Rodap"/>
                    </w:pPr>
                    <w:r>
                      <w:fldChar w:fldCharType="begin"/>
                    </w:r>
                    <w:r w:rsidR="00E96407">
                      <w:instrText>PAGE   \* MERGEFORMAT</w:instrText>
                    </w:r>
                    <w:r>
                      <w:fldChar w:fldCharType="separate"/>
                    </w:r>
                    <w:r w:rsidR="006A75A7"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296865">
    <w:abstractNumId w:val="0"/>
  </w:num>
  <w:num w:numId="2" w16cid:durableId="2062903728">
    <w:abstractNumId w:val="3"/>
  </w:num>
  <w:num w:numId="3" w16cid:durableId="1482311018">
    <w:abstractNumId w:val="3"/>
    <w:lvlOverride w:ilvl="0">
      <w:startOverride w:val="1"/>
    </w:lvlOverride>
  </w:num>
  <w:num w:numId="4" w16cid:durableId="268708801">
    <w:abstractNumId w:val="1"/>
  </w:num>
  <w:num w:numId="5" w16cid:durableId="1885632524">
    <w:abstractNumId w:val="2"/>
  </w:num>
  <w:num w:numId="6" w16cid:durableId="1156797845">
    <w:abstractNumId w:val="1"/>
  </w:num>
  <w:num w:numId="7" w16cid:durableId="325937710">
    <w:abstractNumId w:val="1"/>
  </w:num>
  <w:num w:numId="8" w16cid:durableId="263147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6F"/>
    <w:rsid w:val="0000034F"/>
    <w:rsid w:val="00002201"/>
    <w:rsid w:val="00034250"/>
    <w:rsid w:val="000475A1"/>
    <w:rsid w:val="00052A26"/>
    <w:rsid w:val="0008395E"/>
    <w:rsid w:val="00084480"/>
    <w:rsid w:val="00094F6F"/>
    <w:rsid w:val="000A2436"/>
    <w:rsid w:val="000A4986"/>
    <w:rsid w:val="000F21C1"/>
    <w:rsid w:val="000F39C8"/>
    <w:rsid w:val="000F47DE"/>
    <w:rsid w:val="00124270"/>
    <w:rsid w:val="00126229"/>
    <w:rsid w:val="00141E7E"/>
    <w:rsid w:val="001463FC"/>
    <w:rsid w:val="00146BD8"/>
    <w:rsid w:val="00147D67"/>
    <w:rsid w:val="0015297D"/>
    <w:rsid w:val="00173D71"/>
    <w:rsid w:val="00185886"/>
    <w:rsid w:val="001A611B"/>
    <w:rsid w:val="001B1488"/>
    <w:rsid w:val="001C4311"/>
    <w:rsid w:val="001E247D"/>
    <w:rsid w:val="001E4036"/>
    <w:rsid w:val="001F103D"/>
    <w:rsid w:val="001F2A88"/>
    <w:rsid w:val="00205524"/>
    <w:rsid w:val="00230A92"/>
    <w:rsid w:val="002311AF"/>
    <w:rsid w:val="00274FCA"/>
    <w:rsid w:val="002B48F2"/>
    <w:rsid w:val="002C5A42"/>
    <w:rsid w:val="002C71B2"/>
    <w:rsid w:val="002D352E"/>
    <w:rsid w:val="002D371B"/>
    <w:rsid w:val="002D6CBC"/>
    <w:rsid w:val="002E1E88"/>
    <w:rsid w:val="002E7314"/>
    <w:rsid w:val="002F0284"/>
    <w:rsid w:val="002F5967"/>
    <w:rsid w:val="00324367"/>
    <w:rsid w:val="00327BEF"/>
    <w:rsid w:val="00330056"/>
    <w:rsid w:val="00341E25"/>
    <w:rsid w:val="003506AC"/>
    <w:rsid w:val="00352551"/>
    <w:rsid w:val="00355281"/>
    <w:rsid w:val="00360663"/>
    <w:rsid w:val="0037771C"/>
    <w:rsid w:val="00377D7E"/>
    <w:rsid w:val="00380E1D"/>
    <w:rsid w:val="003B7391"/>
    <w:rsid w:val="003C7E74"/>
    <w:rsid w:val="003D4812"/>
    <w:rsid w:val="00404A9B"/>
    <w:rsid w:val="00414AAA"/>
    <w:rsid w:val="00417848"/>
    <w:rsid w:val="004322E6"/>
    <w:rsid w:val="004360F9"/>
    <w:rsid w:val="00451A14"/>
    <w:rsid w:val="00470984"/>
    <w:rsid w:val="00473436"/>
    <w:rsid w:val="004944A7"/>
    <w:rsid w:val="004B3E54"/>
    <w:rsid w:val="004B7B8B"/>
    <w:rsid w:val="00514CA3"/>
    <w:rsid w:val="00515972"/>
    <w:rsid w:val="0052696D"/>
    <w:rsid w:val="005707E2"/>
    <w:rsid w:val="005842DD"/>
    <w:rsid w:val="00596364"/>
    <w:rsid w:val="005A5A2F"/>
    <w:rsid w:val="005B1753"/>
    <w:rsid w:val="005C1CDC"/>
    <w:rsid w:val="005D1E03"/>
    <w:rsid w:val="00620ED1"/>
    <w:rsid w:val="0062710A"/>
    <w:rsid w:val="00630B86"/>
    <w:rsid w:val="00643F39"/>
    <w:rsid w:val="00656607"/>
    <w:rsid w:val="00661860"/>
    <w:rsid w:val="00683FAF"/>
    <w:rsid w:val="0069418B"/>
    <w:rsid w:val="006A75A7"/>
    <w:rsid w:val="006A7E89"/>
    <w:rsid w:val="006C62F5"/>
    <w:rsid w:val="006D36FD"/>
    <w:rsid w:val="006D59CC"/>
    <w:rsid w:val="006E5425"/>
    <w:rsid w:val="00713EC5"/>
    <w:rsid w:val="007243B8"/>
    <w:rsid w:val="00742E55"/>
    <w:rsid w:val="00776E13"/>
    <w:rsid w:val="00777B42"/>
    <w:rsid w:val="007A2F88"/>
    <w:rsid w:val="007B2E09"/>
    <w:rsid w:val="007C0D22"/>
    <w:rsid w:val="007C3200"/>
    <w:rsid w:val="007C5632"/>
    <w:rsid w:val="007D51C7"/>
    <w:rsid w:val="007D6440"/>
    <w:rsid w:val="007F3CB0"/>
    <w:rsid w:val="007F5DAC"/>
    <w:rsid w:val="007F7CE0"/>
    <w:rsid w:val="0082226E"/>
    <w:rsid w:val="0084405A"/>
    <w:rsid w:val="00871451"/>
    <w:rsid w:val="008720DE"/>
    <w:rsid w:val="0088265B"/>
    <w:rsid w:val="008C039D"/>
    <w:rsid w:val="008C1DF8"/>
    <w:rsid w:val="008D0296"/>
    <w:rsid w:val="008D087E"/>
    <w:rsid w:val="008D7C58"/>
    <w:rsid w:val="009119E8"/>
    <w:rsid w:val="00912641"/>
    <w:rsid w:val="00917F8D"/>
    <w:rsid w:val="00926678"/>
    <w:rsid w:val="009400C3"/>
    <w:rsid w:val="0094243C"/>
    <w:rsid w:val="00956951"/>
    <w:rsid w:val="00983FA4"/>
    <w:rsid w:val="00993C21"/>
    <w:rsid w:val="009A3F44"/>
    <w:rsid w:val="009A77A0"/>
    <w:rsid w:val="009E27BD"/>
    <w:rsid w:val="00A04870"/>
    <w:rsid w:val="00A34BDE"/>
    <w:rsid w:val="00A42468"/>
    <w:rsid w:val="00A50C44"/>
    <w:rsid w:val="00A74AA3"/>
    <w:rsid w:val="00A81859"/>
    <w:rsid w:val="00A82971"/>
    <w:rsid w:val="00A930C5"/>
    <w:rsid w:val="00A9355C"/>
    <w:rsid w:val="00AA38BC"/>
    <w:rsid w:val="00AA4FE2"/>
    <w:rsid w:val="00AB2C68"/>
    <w:rsid w:val="00AE0791"/>
    <w:rsid w:val="00AE7ABE"/>
    <w:rsid w:val="00AF03EB"/>
    <w:rsid w:val="00AF2DAD"/>
    <w:rsid w:val="00B13A66"/>
    <w:rsid w:val="00B22CFB"/>
    <w:rsid w:val="00B37E7D"/>
    <w:rsid w:val="00B915D0"/>
    <w:rsid w:val="00BB4771"/>
    <w:rsid w:val="00BB7F5D"/>
    <w:rsid w:val="00BC74DA"/>
    <w:rsid w:val="00BE19D4"/>
    <w:rsid w:val="00C04900"/>
    <w:rsid w:val="00C07E5B"/>
    <w:rsid w:val="00C50926"/>
    <w:rsid w:val="00C61465"/>
    <w:rsid w:val="00CA00E6"/>
    <w:rsid w:val="00CA0BC9"/>
    <w:rsid w:val="00CA2AAB"/>
    <w:rsid w:val="00CA5EE2"/>
    <w:rsid w:val="00CC43A8"/>
    <w:rsid w:val="00CE41EE"/>
    <w:rsid w:val="00D0703B"/>
    <w:rsid w:val="00D15DA4"/>
    <w:rsid w:val="00D264BA"/>
    <w:rsid w:val="00D34C8D"/>
    <w:rsid w:val="00D75968"/>
    <w:rsid w:val="00DC42DA"/>
    <w:rsid w:val="00DE496E"/>
    <w:rsid w:val="00DF509C"/>
    <w:rsid w:val="00E14302"/>
    <w:rsid w:val="00E2520C"/>
    <w:rsid w:val="00E35886"/>
    <w:rsid w:val="00E52D6C"/>
    <w:rsid w:val="00E71F8F"/>
    <w:rsid w:val="00E81F4C"/>
    <w:rsid w:val="00E954ED"/>
    <w:rsid w:val="00E96407"/>
    <w:rsid w:val="00EC47E8"/>
    <w:rsid w:val="00ED1517"/>
    <w:rsid w:val="00ED3F8B"/>
    <w:rsid w:val="00ED50FD"/>
    <w:rsid w:val="00EE3A96"/>
    <w:rsid w:val="00F67A28"/>
    <w:rsid w:val="00F708AB"/>
    <w:rsid w:val="00F75E97"/>
    <w:rsid w:val="00FB4D7E"/>
    <w:rsid w:val="00FE3C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523481"/>
  <w15:docId w15:val="{590D04FC-E13E-4517-99A0-CDC4A81D9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314"/>
  </w:style>
  <w:style w:type="paragraph" w:styleId="Ttulo1">
    <w:name w:val="heading 1"/>
    <w:basedOn w:val="Normal"/>
    <w:next w:val="Normal"/>
    <w:link w:val="Ttulo1Char"/>
    <w:uiPriority w:val="9"/>
    <w:qFormat/>
    <w:rsid w:val="002E7314"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7314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09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E7314"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sid w:val="002E7314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rsid w:val="002E7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rsid w:val="002E7314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2E7314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2E7314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rsid w:val="002E7314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rsid w:val="002E7314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sid w:val="002E7314"/>
    <w:rPr>
      <w:color w:val="808080"/>
    </w:rPr>
  </w:style>
  <w:style w:type="paragraph" w:styleId="SemEspaamento">
    <w:name w:val="No Spacing"/>
    <w:uiPriority w:val="36"/>
    <w:qFormat/>
    <w:rsid w:val="002E7314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E7314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rsid w:val="002E7314"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rsid w:val="002E73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7314"/>
  </w:style>
  <w:style w:type="paragraph" w:styleId="Rodap">
    <w:name w:val="footer"/>
    <w:basedOn w:val="Normal"/>
    <w:link w:val="RodapChar"/>
    <w:uiPriority w:val="99"/>
    <w:unhideWhenUsed/>
    <w:rsid w:val="002E7314"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sid w:val="002E7314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deGrade4-nfase11">
    <w:name w:val="Tabela de Grade 4 - Ênfase 11"/>
    <w:basedOn w:val="Tabelanormal"/>
    <w:uiPriority w:val="49"/>
    <w:rsid w:val="002E73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1">
    <w:name w:val="Tabela de Grade Clara1"/>
    <w:basedOn w:val="Tabelanormal"/>
    <w:uiPriority w:val="40"/>
    <w:rsid w:val="002E73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rsid w:val="002E7314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rsid w:val="002E7314"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sid w:val="002E7314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47098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abealhodoSumrio">
    <w:name w:val="TOC Heading"/>
    <w:basedOn w:val="Ttulo1"/>
    <w:next w:val="Normal"/>
    <w:uiPriority w:val="39"/>
    <w:unhideWhenUsed/>
    <w:qFormat/>
    <w:rsid w:val="00926678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926678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unhideWhenUsed/>
    <w:rsid w:val="00926678"/>
    <w:pPr>
      <w:spacing w:after="100"/>
      <w:ind w:left="360"/>
    </w:pPr>
  </w:style>
  <w:style w:type="character" w:styleId="Hyperlink">
    <w:name w:val="Hyperlink"/>
    <w:basedOn w:val="Fontepargpadro"/>
    <w:uiPriority w:val="99"/>
    <w:unhideWhenUsed/>
    <w:rsid w:val="00926678"/>
    <w:rPr>
      <w:color w:val="40ACD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926678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8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29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1E1D"/>
    <w:rsid w:val="00096972"/>
    <w:rsid w:val="00126229"/>
    <w:rsid w:val="00175C27"/>
    <w:rsid w:val="00185886"/>
    <w:rsid w:val="00201A50"/>
    <w:rsid w:val="0020562A"/>
    <w:rsid w:val="003033BA"/>
    <w:rsid w:val="003C1E1D"/>
    <w:rsid w:val="004B5554"/>
    <w:rsid w:val="00521ABF"/>
    <w:rsid w:val="00552229"/>
    <w:rsid w:val="00570693"/>
    <w:rsid w:val="005C1CDC"/>
    <w:rsid w:val="006B0349"/>
    <w:rsid w:val="00704804"/>
    <w:rsid w:val="007A3602"/>
    <w:rsid w:val="00851622"/>
    <w:rsid w:val="00956951"/>
    <w:rsid w:val="00970072"/>
    <w:rsid w:val="00A244A1"/>
    <w:rsid w:val="00A52B08"/>
    <w:rsid w:val="00AB077F"/>
    <w:rsid w:val="00AE4CB5"/>
    <w:rsid w:val="00AF2DAD"/>
    <w:rsid w:val="00B42A3E"/>
    <w:rsid w:val="00B7230E"/>
    <w:rsid w:val="00D32ED5"/>
    <w:rsid w:val="00D76615"/>
    <w:rsid w:val="00E42719"/>
    <w:rsid w:val="00E7146C"/>
    <w:rsid w:val="00E82FA1"/>
    <w:rsid w:val="00EA760E"/>
    <w:rsid w:val="00EB0E7D"/>
    <w:rsid w:val="00F654F9"/>
    <w:rsid w:val="00F95822"/>
    <w:rsid w:val="00FE6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6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  <w:rsid w:val="00EA760E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DBB497-54AE-4F88-B317-772A572FE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65</TotalTime>
  <Pages>10</Pages>
  <Words>988</Words>
  <Characters>5339</Characters>
  <Application>Microsoft Office Word</Application>
  <DocSecurity>0</DocSecurity>
  <Lines>44</Lines>
  <Paragraphs>12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Boche</cp:lastModifiedBy>
  <cp:revision>14</cp:revision>
  <dcterms:created xsi:type="dcterms:W3CDTF">2024-06-13T21:45:00Z</dcterms:created>
  <dcterms:modified xsi:type="dcterms:W3CDTF">2024-06-15T16:15:00Z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