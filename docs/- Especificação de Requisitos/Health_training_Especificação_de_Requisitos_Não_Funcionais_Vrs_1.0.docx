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DB18D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B37E7D">
        <w:t>2</w:t>
      </w:r>
      <w:r w:rsidR="000F21C1">
        <w:t>4</w:t>
      </w:r>
    </w:p>
    <w:p w14:paraId="75114AFB" w14:textId="77777777" w:rsidR="006E5425" w:rsidRPr="002C5A42" w:rsidRDefault="00141E7E">
      <w:pPr>
        <w:pStyle w:val="Ttulo"/>
      </w:pPr>
      <w:r>
        <w:t xml:space="preserve">ESPECIFICAÇÃO DE </w:t>
      </w:r>
      <w:r w:rsidR="006D59CC">
        <w:t>REQUISITOS NÃO FUNCIONAIS</w:t>
      </w:r>
    </w:p>
    <w:sdt>
      <w:sdtPr>
        <w:id w:val="216403978"/>
        <w:placeholder>
          <w:docPart w:val="E914DB9B81AE47DDB5A0D55CB0F3A877"/>
        </w:placeholder>
        <w:date w:fullDate="2024-04-25T00:00:00Z">
          <w:dateFormat w:val="dd/MM/yyyy"/>
          <w:lid w:val="pt-BR"/>
          <w:storeMappedDataAs w:val="dateTime"/>
          <w:calendar w:val="gregorian"/>
        </w:date>
      </w:sdtPr>
      <w:sdtContent>
        <w:p w14:paraId="33767A71" w14:textId="77777777" w:rsidR="006E5425" w:rsidRPr="002C5A42" w:rsidRDefault="000F21C1">
          <w:pPr>
            <w:pStyle w:val="Subttulo"/>
          </w:pPr>
          <w:r>
            <w:t>25/04/2024</w:t>
          </w:r>
        </w:p>
      </w:sdtContent>
    </w:sdt>
    <w:p w14:paraId="6344133F" w14:textId="77777777" w:rsidR="00926678" w:rsidRDefault="00926678" w:rsidP="00926678">
      <w:pPr>
        <w:rPr>
          <w:b/>
          <w:color w:val="1F4E79" w:themeColor="accent1" w:themeShade="80"/>
          <w:sz w:val="28"/>
          <w:szCs w:val="28"/>
        </w:rPr>
      </w:pPr>
    </w:p>
    <w:p w14:paraId="45A33BB1" w14:textId="3A2907FC" w:rsidR="00926678" w:rsidRPr="00564B9A" w:rsidRDefault="0000564A" w:rsidP="00926678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Health Training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35CD0B" w14:textId="77777777" w:rsidR="00926678" w:rsidRDefault="00A82971" w:rsidP="00A82971">
          <w:pPr>
            <w:pStyle w:val="CabealhodoSumrio"/>
            <w:tabs>
              <w:tab w:val="left" w:pos="3420"/>
            </w:tabs>
          </w:pPr>
          <w:r>
            <w:rPr>
              <w:rFonts w:asciiTheme="minorHAnsi" w:eastAsiaTheme="minorHAnsi" w:hAnsiTheme="minorHAnsi" w:cstheme="minorBidi"/>
              <w:color w:val="404040" w:themeColor="text1" w:themeTint="BF"/>
              <w:sz w:val="18"/>
              <w:szCs w:val="20"/>
            </w:rPr>
            <w:tab/>
          </w:r>
        </w:p>
        <w:p w14:paraId="0507ED60" w14:textId="77777777" w:rsidR="00F708AB" w:rsidRDefault="002E7314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926678">
            <w:instrText xml:space="preserve"> TOC \o "1-3" \h \z \u </w:instrText>
          </w:r>
          <w:r>
            <w:fldChar w:fldCharType="separate"/>
          </w:r>
          <w:hyperlink w:anchor="_Toc98916000" w:history="1">
            <w:r w:rsidR="00F708AB" w:rsidRPr="00360FDE">
              <w:rPr>
                <w:rStyle w:val="Hyperlink"/>
                <w:noProof/>
              </w:rPr>
              <w:t>1.</w:t>
            </w:r>
            <w:r w:rsidR="00F708AB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08AB" w:rsidRPr="00360FDE">
              <w:rPr>
                <w:rStyle w:val="Hyperlink"/>
                <w:noProof/>
              </w:rPr>
              <w:t>Produto</w:t>
            </w:r>
            <w:r w:rsidR="00F708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A2F34" w14:textId="77777777" w:rsidR="00F708AB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1" w:history="1">
            <w:r w:rsidR="00F708AB" w:rsidRPr="00360FDE">
              <w:rPr>
                <w:rStyle w:val="Hyperlink"/>
                <w:noProof/>
              </w:rPr>
              <w:t>1.1 Usabilidade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_Toc98916001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14:paraId="1961A1A1" w14:textId="77777777" w:rsidR="00F708AB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2" w:history="1">
            <w:r w:rsidR="00F708AB" w:rsidRPr="00360FDE">
              <w:rPr>
                <w:rStyle w:val="Hyperlink"/>
                <w:noProof/>
              </w:rPr>
              <w:t>1.2 Eficiência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_Toc98916002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14:paraId="518258C1" w14:textId="77777777" w:rsidR="00F708AB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3" w:history="1">
            <w:r w:rsidR="00F708AB" w:rsidRPr="00360FDE">
              <w:rPr>
                <w:rStyle w:val="Hyperlink"/>
                <w:noProof/>
              </w:rPr>
              <w:t>1.3 Confiabilidade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_Toc98916003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14:paraId="1093D7F5" w14:textId="77777777" w:rsidR="00F708AB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4" w:history="1">
            <w:r w:rsidR="00F708AB" w:rsidRPr="00360FDE">
              <w:rPr>
                <w:rStyle w:val="Hyperlink"/>
                <w:noProof/>
              </w:rPr>
              <w:t>1.4 Portabilidade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_Toc98916004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14:paraId="12D07E71" w14:textId="77777777" w:rsidR="00F708AB" w:rsidRDefault="00000000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5" w:history="1">
            <w:r w:rsidR="00F708AB" w:rsidRPr="00360FDE">
              <w:rPr>
                <w:rStyle w:val="Hyperlink"/>
                <w:noProof/>
              </w:rPr>
              <w:t>2.</w:t>
            </w:r>
            <w:r w:rsidR="00F708AB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08AB" w:rsidRPr="00360FDE">
              <w:rPr>
                <w:rStyle w:val="Hyperlink"/>
                <w:noProof/>
              </w:rPr>
              <w:t>Organizacional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_Toc98916005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14:paraId="638F5D83" w14:textId="77777777" w:rsidR="00F708AB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6" w:history="1">
            <w:r w:rsidR="00F708AB" w:rsidRPr="00360FDE">
              <w:rPr>
                <w:rStyle w:val="Hyperlink"/>
                <w:noProof/>
              </w:rPr>
              <w:t>2.1 Entrega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_Toc98916006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14:paraId="0E0347BB" w14:textId="77777777" w:rsidR="00F708AB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7" w:history="1">
            <w:r w:rsidR="00F708AB" w:rsidRPr="00360FDE">
              <w:rPr>
                <w:rStyle w:val="Hyperlink"/>
                <w:noProof/>
              </w:rPr>
              <w:t>2.2 Implementação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_Toc98916007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14:paraId="2EE37BF2" w14:textId="77777777" w:rsidR="00F708AB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8" w:history="1">
            <w:r w:rsidR="00F708AB" w:rsidRPr="00360FDE">
              <w:rPr>
                <w:rStyle w:val="Hyperlink"/>
                <w:noProof/>
              </w:rPr>
              <w:t>2.3 Padrão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_Toc98916008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14:paraId="6816B06E" w14:textId="77777777" w:rsidR="00F708AB" w:rsidRDefault="00000000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9" w:history="1">
            <w:r w:rsidR="00F708AB" w:rsidRPr="00360FDE">
              <w:rPr>
                <w:rStyle w:val="Hyperlink"/>
                <w:noProof/>
              </w:rPr>
              <w:t>3.</w:t>
            </w:r>
            <w:r w:rsidR="00F708AB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08AB" w:rsidRPr="00360FDE">
              <w:rPr>
                <w:rStyle w:val="Hyperlink"/>
                <w:noProof/>
              </w:rPr>
              <w:t>Externo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_Toc98916009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14:paraId="497B4AAC" w14:textId="77777777" w:rsidR="00F708AB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10" w:history="1">
            <w:r w:rsidR="00F708AB" w:rsidRPr="00360FDE">
              <w:rPr>
                <w:rStyle w:val="Hyperlink"/>
                <w:noProof/>
              </w:rPr>
              <w:t>3.1 Interoperabilidade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_Toc98916010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14:paraId="19EC72BE" w14:textId="77777777" w:rsidR="00F708AB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11" w:history="1">
            <w:r w:rsidR="00F708AB" w:rsidRPr="00360FDE">
              <w:rPr>
                <w:rStyle w:val="Hyperlink"/>
                <w:noProof/>
              </w:rPr>
              <w:t>3.2 Legal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_Toc98916011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3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14:paraId="1EFA96BA" w14:textId="77777777" w:rsidR="00F708AB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12" w:history="1">
            <w:r w:rsidR="00F708AB" w:rsidRPr="00360FDE">
              <w:rPr>
                <w:rStyle w:val="Hyperlink"/>
                <w:noProof/>
              </w:rPr>
              <w:t>3.3 Ético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_Toc98916012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3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14:paraId="0E751DCA" w14:textId="77777777" w:rsidR="00926678" w:rsidRDefault="002E7314" w:rsidP="00926678">
          <w:r>
            <w:rPr>
              <w:b/>
              <w:bCs/>
            </w:rPr>
            <w:fldChar w:fldCharType="end"/>
          </w:r>
        </w:p>
      </w:sdtContent>
    </w:sdt>
    <w:p w14:paraId="3E04750C" w14:textId="77777777" w:rsidR="00AA4FE2" w:rsidRDefault="00AA4FE2">
      <w:r>
        <w:br w:type="page"/>
      </w:r>
    </w:p>
    <w:p w14:paraId="4C0B1CB5" w14:textId="77777777" w:rsidR="00926678" w:rsidRPr="00926678" w:rsidRDefault="00926678" w:rsidP="00926678"/>
    <w:p w14:paraId="6159334E" w14:textId="77777777" w:rsidR="006D59CC" w:rsidRDefault="006D59CC" w:rsidP="00EC47E8">
      <w:pPr>
        <w:pStyle w:val="Ttulo2"/>
      </w:pPr>
      <w:bookmarkStart w:id="0" w:name="_Toc98916000"/>
      <w:r>
        <w:t>Produto</w:t>
      </w:r>
      <w:bookmarkEnd w:id="0"/>
      <w:r w:rsidR="00470984">
        <w:tab/>
      </w:r>
    </w:p>
    <w:p w14:paraId="3612123A" w14:textId="77777777" w:rsidR="00002201" w:rsidRPr="00002201" w:rsidRDefault="00002201" w:rsidP="00002201"/>
    <w:p w14:paraId="6E51FB35" w14:textId="77777777" w:rsidR="00470984" w:rsidRDefault="00EC47E8" w:rsidP="00EC47E8">
      <w:pPr>
        <w:pStyle w:val="Ttulo3"/>
      </w:pPr>
      <w:bookmarkStart w:id="1" w:name="_Toc98916001"/>
      <w:r>
        <w:t>1.1</w:t>
      </w:r>
      <w:r w:rsidR="00470984">
        <w:t xml:space="preserve"> Usabilidade</w:t>
      </w:r>
      <w:bookmarkEnd w:id="1"/>
    </w:p>
    <w:p w14:paraId="5A1F0CAD" w14:textId="77777777" w:rsidR="00147D67" w:rsidRDefault="00147D67" w:rsidP="00147D67">
      <w:pPr>
        <w:ind w:firstLine="360"/>
        <w:rPr>
          <w:rFonts w:cs="Arial"/>
          <w:i/>
          <w:color w:val="auto"/>
          <w:sz w:val="22"/>
          <w:szCs w:val="22"/>
        </w:rPr>
      </w:pPr>
    </w:p>
    <w:p w14:paraId="74361C64" w14:textId="29ED157C" w:rsidR="00147D67" w:rsidRPr="005C6021" w:rsidRDefault="00147D67" w:rsidP="00147D67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</w:t>
      </w:r>
      <w:r w:rsidRPr="005C6021">
        <w:rPr>
          <w:rFonts w:cs="Arial"/>
          <w:b/>
          <w:color w:val="auto"/>
          <w:sz w:val="22"/>
          <w:szCs w:val="22"/>
        </w:rPr>
        <w:t xml:space="preserve">F 01 – </w:t>
      </w:r>
      <w:r w:rsidR="00AD48AF">
        <w:rPr>
          <w:rFonts w:cs="Arial"/>
          <w:b/>
          <w:color w:val="auto"/>
          <w:sz w:val="22"/>
          <w:szCs w:val="22"/>
        </w:rPr>
        <w:t>Facilidade de uso</w:t>
      </w:r>
    </w:p>
    <w:p w14:paraId="31E5E038" w14:textId="075E034D" w:rsidR="00AD48AF" w:rsidRDefault="00147D67" w:rsidP="00AD48AF">
      <w:pPr>
        <w:ind w:left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</w:p>
    <w:p w14:paraId="2E26FA66" w14:textId="28E1CEE2" w:rsidR="00D75968" w:rsidRDefault="00AD48AF" w:rsidP="00D4798A">
      <w:pPr>
        <w:ind w:left="360"/>
        <w:rPr>
          <w:rFonts w:cs="Arial"/>
          <w:color w:val="auto"/>
          <w:sz w:val="22"/>
          <w:szCs w:val="22"/>
        </w:rPr>
      </w:pPr>
      <w:r w:rsidRPr="00AD48AF">
        <w:rPr>
          <w:rFonts w:cs="Arial"/>
          <w:color w:val="auto"/>
          <w:sz w:val="22"/>
          <w:szCs w:val="22"/>
        </w:rPr>
        <w:t>A interface deve ser intuitiva, permitindo que novos usuários se orientem e utilizem as principais funções do sistema sem a necessidade de um treinamento extensivo.</w:t>
      </w:r>
    </w:p>
    <w:p w14:paraId="2860D7C0" w14:textId="2A27D547" w:rsidR="00D75968" w:rsidRPr="005C6021" w:rsidRDefault="00D75968" w:rsidP="00D75968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</w:t>
      </w:r>
      <w:r w:rsidR="00C93A6C">
        <w:rPr>
          <w:rFonts w:cs="Arial"/>
          <w:b/>
          <w:color w:val="auto"/>
          <w:sz w:val="22"/>
          <w:szCs w:val="22"/>
        </w:rPr>
        <w:t>2</w:t>
      </w:r>
      <w:r w:rsidRPr="005C6021">
        <w:rPr>
          <w:rFonts w:cs="Arial"/>
          <w:b/>
          <w:color w:val="auto"/>
          <w:sz w:val="22"/>
          <w:szCs w:val="22"/>
        </w:rPr>
        <w:t xml:space="preserve"> – </w:t>
      </w:r>
      <w:r w:rsidR="00AD48AF">
        <w:rPr>
          <w:rFonts w:cs="Arial"/>
          <w:b/>
          <w:color w:val="auto"/>
          <w:sz w:val="22"/>
          <w:szCs w:val="22"/>
        </w:rPr>
        <w:t>Responsividade</w:t>
      </w:r>
    </w:p>
    <w:p w14:paraId="3B2EDDC8" w14:textId="77777777" w:rsidR="00AD48AF" w:rsidRDefault="00D75968" w:rsidP="00D75968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</w:t>
      </w:r>
    </w:p>
    <w:p w14:paraId="0F7E9F05" w14:textId="272DF376" w:rsidR="002F7B3B" w:rsidRDefault="00AD48AF" w:rsidP="00D4798A">
      <w:pPr>
        <w:ind w:left="360"/>
        <w:rPr>
          <w:rFonts w:cs="Arial"/>
          <w:color w:val="auto"/>
          <w:sz w:val="22"/>
          <w:szCs w:val="22"/>
        </w:rPr>
      </w:pPr>
      <w:r w:rsidRPr="00AD48AF">
        <w:rPr>
          <w:rFonts w:cs="Arial"/>
          <w:color w:val="auto"/>
          <w:sz w:val="22"/>
          <w:szCs w:val="22"/>
        </w:rPr>
        <w:t>A interface deve ser responsiva, ajustando-se automaticamente para proporcionar uma experiência de uso otimizada em diferentes dispositivos, como smartphones, tablets e desktops.</w:t>
      </w:r>
    </w:p>
    <w:p w14:paraId="7623F08A" w14:textId="1F4AB9D1" w:rsidR="002F7B3B" w:rsidRDefault="002F7B3B" w:rsidP="002F7B3B">
      <w:pPr>
        <w:ind w:firstLine="360"/>
        <w:rPr>
          <w:rFonts w:cs="Arial"/>
          <w:b/>
          <w:color w:val="auto"/>
          <w:sz w:val="22"/>
          <w:szCs w:val="22"/>
        </w:rPr>
      </w:pPr>
      <w:r w:rsidRPr="002F7B3B">
        <w:rPr>
          <w:rFonts w:cs="Arial"/>
          <w:b/>
          <w:color w:val="auto"/>
          <w:sz w:val="22"/>
          <w:szCs w:val="22"/>
        </w:rPr>
        <w:t>RNF 0</w:t>
      </w:r>
      <w:r>
        <w:rPr>
          <w:rFonts w:cs="Arial"/>
          <w:b/>
          <w:color w:val="auto"/>
          <w:sz w:val="22"/>
          <w:szCs w:val="22"/>
        </w:rPr>
        <w:t>3</w:t>
      </w:r>
      <w:r w:rsidRPr="002F7B3B">
        <w:rPr>
          <w:rFonts w:cs="Arial"/>
          <w:b/>
          <w:color w:val="auto"/>
          <w:sz w:val="22"/>
          <w:szCs w:val="22"/>
        </w:rPr>
        <w:t xml:space="preserve"> – Consistência da interface</w:t>
      </w:r>
    </w:p>
    <w:p w14:paraId="103E50B4" w14:textId="4C8434AF" w:rsidR="002F7B3B" w:rsidRPr="002F7B3B" w:rsidRDefault="002F7B3B" w:rsidP="002F7B3B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</w:t>
      </w:r>
    </w:p>
    <w:p w14:paraId="335F3DFD" w14:textId="40B5DF25" w:rsidR="002F7B3B" w:rsidRDefault="002F7B3B" w:rsidP="00AD48AF">
      <w:pPr>
        <w:ind w:left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T</w:t>
      </w:r>
      <w:r w:rsidRPr="002F7B3B">
        <w:rPr>
          <w:rFonts w:cs="Arial"/>
          <w:color w:val="auto"/>
          <w:sz w:val="22"/>
          <w:szCs w:val="22"/>
        </w:rPr>
        <w:t xml:space="preserve">odas as páginas do sistema devem seguir um design consistente para melhorar a experiência de navegação </w:t>
      </w:r>
      <w:r w:rsidRPr="002F7B3B">
        <w:rPr>
          <w:rFonts w:cs="Arial"/>
          <w:color w:val="auto"/>
          <w:sz w:val="22"/>
          <w:szCs w:val="22"/>
        </w:rPr>
        <w:t>da navegação</w:t>
      </w:r>
      <w:r w:rsidRPr="002F7B3B">
        <w:rPr>
          <w:rFonts w:cs="Arial"/>
          <w:color w:val="auto"/>
          <w:sz w:val="22"/>
          <w:szCs w:val="22"/>
        </w:rPr>
        <w:t xml:space="preserve"> do usuário.</w:t>
      </w:r>
    </w:p>
    <w:p w14:paraId="3D9DFE35" w14:textId="77777777" w:rsidR="00D75968" w:rsidRDefault="00D75968" w:rsidP="00147D67">
      <w:pPr>
        <w:ind w:firstLine="360"/>
        <w:rPr>
          <w:rFonts w:cs="Arial"/>
          <w:color w:val="auto"/>
          <w:sz w:val="22"/>
          <w:szCs w:val="22"/>
        </w:rPr>
      </w:pPr>
    </w:p>
    <w:p w14:paraId="712E0D32" w14:textId="77777777" w:rsidR="0052696D" w:rsidRDefault="00EC47E8" w:rsidP="00EC47E8">
      <w:pPr>
        <w:pStyle w:val="Ttulo3"/>
      </w:pPr>
      <w:bookmarkStart w:id="2" w:name="_Toc98916002"/>
      <w:r>
        <w:t>1.</w:t>
      </w:r>
      <w:r w:rsidR="0052696D">
        <w:t>2 Eficiência</w:t>
      </w:r>
      <w:bookmarkEnd w:id="2"/>
    </w:p>
    <w:p w14:paraId="02483ED2" w14:textId="77777777" w:rsidR="002F7B3B" w:rsidRPr="002F7B3B" w:rsidRDefault="002F7B3B" w:rsidP="002F7B3B">
      <w:pPr>
        <w:ind w:firstLine="360"/>
        <w:rPr>
          <w:rFonts w:cs="Arial"/>
          <w:color w:val="auto"/>
          <w:sz w:val="22"/>
          <w:szCs w:val="22"/>
        </w:rPr>
      </w:pPr>
    </w:p>
    <w:p w14:paraId="12CB2F2F" w14:textId="1266EEBF" w:rsidR="002F7B3B" w:rsidRDefault="002F7B3B" w:rsidP="002F7B3B">
      <w:pPr>
        <w:ind w:firstLine="360"/>
        <w:rPr>
          <w:rFonts w:cs="Arial"/>
          <w:b/>
          <w:color w:val="auto"/>
          <w:sz w:val="22"/>
          <w:szCs w:val="22"/>
        </w:rPr>
      </w:pPr>
      <w:r w:rsidRPr="002F7B3B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</w:t>
      </w:r>
      <w:r w:rsidRPr="002F7B3B">
        <w:rPr>
          <w:rFonts w:cs="Arial"/>
          <w:b/>
          <w:color w:val="auto"/>
          <w:sz w:val="22"/>
          <w:szCs w:val="22"/>
        </w:rPr>
        <w:t xml:space="preserve"> 0</w:t>
      </w:r>
      <w:r w:rsidR="00E65927">
        <w:rPr>
          <w:rFonts w:cs="Arial"/>
          <w:b/>
          <w:color w:val="auto"/>
          <w:sz w:val="22"/>
          <w:szCs w:val="22"/>
        </w:rPr>
        <w:t>4</w:t>
      </w:r>
      <w:r w:rsidRPr="002F7B3B">
        <w:rPr>
          <w:rFonts w:cs="Arial"/>
          <w:b/>
          <w:color w:val="auto"/>
          <w:sz w:val="22"/>
          <w:szCs w:val="22"/>
        </w:rPr>
        <w:t xml:space="preserve"> - </w:t>
      </w:r>
      <w:r w:rsidRPr="002F7B3B">
        <w:rPr>
          <w:rFonts w:cs="Arial"/>
          <w:b/>
          <w:color w:val="auto"/>
          <w:sz w:val="22"/>
          <w:szCs w:val="22"/>
        </w:rPr>
        <w:t>Tempo de resposta</w:t>
      </w:r>
    </w:p>
    <w:p w14:paraId="6392F90A" w14:textId="0C775393" w:rsidR="002F7B3B" w:rsidRPr="002F7B3B" w:rsidRDefault="002F7B3B" w:rsidP="002F7B3B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</w:t>
      </w:r>
    </w:p>
    <w:p w14:paraId="21A7C4DD" w14:textId="79CA85D8" w:rsidR="002F7B3B" w:rsidRDefault="002F7B3B" w:rsidP="00D4798A">
      <w:pPr>
        <w:ind w:left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O </w:t>
      </w:r>
      <w:r w:rsidRPr="002F7B3B">
        <w:rPr>
          <w:rFonts w:cs="Arial"/>
          <w:color w:val="auto"/>
          <w:sz w:val="22"/>
          <w:szCs w:val="22"/>
        </w:rPr>
        <w:t>sistema deve processar todas as interações do usuário em menos de 2 segundos (entre a chegada e a saída). Consultas para usuários no banco de dados não podem passar mais de 1 segundo sendo processadas, considerando até 10 milhões de registros armazenados nas tabelas utilizadas nas mesmas.</w:t>
      </w:r>
    </w:p>
    <w:p w14:paraId="2BB45A82" w14:textId="45F84490" w:rsidR="002F7B3B" w:rsidRDefault="002F7B3B" w:rsidP="002F7B3B">
      <w:pPr>
        <w:ind w:firstLine="360"/>
        <w:rPr>
          <w:rFonts w:cs="Arial"/>
          <w:b/>
          <w:color w:val="auto"/>
          <w:sz w:val="22"/>
          <w:szCs w:val="22"/>
        </w:rPr>
      </w:pPr>
      <w:r w:rsidRPr="002F7B3B">
        <w:rPr>
          <w:rFonts w:cs="Arial"/>
          <w:b/>
          <w:color w:val="auto"/>
          <w:sz w:val="22"/>
          <w:szCs w:val="22"/>
        </w:rPr>
        <w:t>RNF 0</w:t>
      </w:r>
      <w:r w:rsidR="00E65927">
        <w:rPr>
          <w:rFonts w:cs="Arial"/>
          <w:b/>
          <w:color w:val="auto"/>
          <w:sz w:val="22"/>
          <w:szCs w:val="22"/>
        </w:rPr>
        <w:t>5</w:t>
      </w:r>
      <w:r w:rsidRPr="002F7B3B">
        <w:rPr>
          <w:rFonts w:cs="Arial"/>
          <w:b/>
          <w:color w:val="auto"/>
          <w:sz w:val="22"/>
          <w:szCs w:val="22"/>
        </w:rPr>
        <w:t xml:space="preserve"> - </w:t>
      </w:r>
      <w:r w:rsidRPr="002F7B3B">
        <w:rPr>
          <w:rFonts w:cs="Arial"/>
          <w:b/>
          <w:color w:val="auto"/>
          <w:sz w:val="22"/>
          <w:szCs w:val="22"/>
        </w:rPr>
        <w:t>Capacidade de processamento</w:t>
      </w:r>
    </w:p>
    <w:p w14:paraId="6DDDC0B8" w14:textId="343B35FE" w:rsidR="002F7B3B" w:rsidRPr="002F7B3B" w:rsidRDefault="002F7B3B" w:rsidP="002F7B3B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</w:t>
      </w:r>
    </w:p>
    <w:p w14:paraId="4E6F826C" w14:textId="4100F682" w:rsidR="002F7B3B" w:rsidRDefault="002F7B3B" w:rsidP="002F7B3B">
      <w:pPr>
        <w:ind w:left="42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O</w:t>
      </w:r>
      <w:r w:rsidRPr="002F7B3B">
        <w:rPr>
          <w:rFonts w:cs="Arial"/>
          <w:color w:val="auto"/>
          <w:sz w:val="22"/>
          <w:szCs w:val="22"/>
        </w:rPr>
        <w:t xml:space="preserve"> sistema deve ser capaz de processar até 20 transações simultâneas sem degradação perceptível no desempenho.</w:t>
      </w:r>
    </w:p>
    <w:p w14:paraId="4DA217F3" w14:textId="77777777" w:rsidR="002F7B3B" w:rsidRDefault="002F7B3B" w:rsidP="00E65927">
      <w:pPr>
        <w:rPr>
          <w:rFonts w:cs="Arial"/>
          <w:color w:val="auto"/>
          <w:sz w:val="22"/>
          <w:szCs w:val="22"/>
        </w:rPr>
      </w:pPr>
    </w:p>
    <w:p w14:paraId="4CD5A8A0" w14:textId="07BC92D8" w:rsidR="002F7B3B" w:rsidRDefault="002F7B3B" w:rsidP="002F7B3B">
      <w:pPr>
        <w:ind w:firstLine="360"/>
        <w:rPr>
          <w:rFonts w:cs="Arial"/>
          <w:b/>
          <w:color w:val="auto"/>
          <w:sz w:val="22"/>
          <w:szCs w:val="22"/>
        </w:rPr>
      </w:pPr>
      <w:r w:rsidRPr="002F7B3B">
        <w:rPr>
          <w:rFonts w:cs="Arial"/>
          <w:b/>
          <w:color w:val="auto"/>
          <w:sz w:val="22"/>
          <w:szCs w:val="22"/>
        </w:rPr>
        <w:lastRenderedPageBreak/>
        <w:t>RNF 0</w:t>
      </w:r>
      <w:r w:rsidR="00E65927">
        <w:rPr>
          <w:rFonts w:cs="Arial"/>
          <w:b/>
          <w:color w:val="auto"/>
          <w:sz w:val="22"/>
          <w:szCs w:val="22"/>
        </w:rPr>
        <w:t>6</w:t>
      </w:r>
      <w:r w:rsidRPr="002F7B3B">
        <w:rPr>
          <w:rFonts w:cs="Arial"/>
          <w:b/>
          <w:color w:val="auto"/>
          <w:sz w:val="22"/>
          <w:szCs w:val="22"/>
        </w:rPr>
        <w:t xml:space="preserve"> </w:t>
      </w:r>
      <w:r>
        <w:rPr>
          <w:rFonts w:cs="Arial"/>
          <w:b/>
          <w:color w:val="auto"/>
          <w:sz w:val="22"/>
          <w:szCs w:val="22"/>
        </w:rPr>
        <w:t xml:space="preserve">- </w:t>
      </w:r>
      <w:r w:rsidRPr="002F7B3B">
        <w:rPr>
          <w:rFonts w:cs="Arial"/>
          <w:b/>
          <w:color w:val="auto"/>
          <w:sz w:val="22"/>
          <w:szCs w:val="22"/>
        </w:rPr>
        <w:t>Escalabilidade horizontal</w:t>
      </w:r>
    </w:p>
    <w:p w14:paraId="4F28C7F1" w14:textId="79BB7C4D" w:rsidR="002F7B3B" w:rsidRPr="002F7B3B" w:rsidRDefault="002F7B3B" w:rsidP="002F7B3B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</w:t>
      </w:r>
    </w:p>
    <w:p w14:paraId="15A7040E" w14:textId="77E56678" w:rsidR="002F7B3B" w:rsidRPr="002F7B3B" w:rsidRDefault="00D4798A" w:rsidP="002F7B3B">
      <w:pPr>
        <w:ind w:left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O</w:t>
      </w:r>
      <w:r w:rsidR="002F7B3B" w:rsidRPr="002F7B3B">
        <w:rPr>
          <w:rFonts w:cs="Arial"/>
          <w:color w:val="auto"/>
          <w:sz w:val="22"/>
          <w:szCs w:val="22"/>
        </w:rPr>
        <w:t xml:space="preserve"> sistema deve ser projetado para permitir a adição de mais servidores de hospedagem (escalabilidade horizontal).</w:t>
      </w:r>
    </w:p>
    <w:p w14:paraId="0EBD1E1E" w14:textId="77777777" w:rsidR="0052696D" w:rsidRDefault="0052696D" w:rsidP="0052696D">
      <w:pPr>
        <w:pStyle w:val="Ttulo4"/>
      </w:pPr>
    </w:p>
    <w:p w14:paraId="2E267097" w14:textId="13BA1797" w:rsidR="00D46369" w:rsidRDefault="0052696D" w:rsidP="00D46369">
      <w:pPr>
        <w:pStyle w:val="Ttulo3"/>
      </w:pPr>
      <w:bookmarkStart w:id="3" w:name="_Toc98916003"/>
      <w:r>
        <w:t>1.3 Confiabilidade</w:t>
      </w:r>
      <w:bookmarkEnd w:id="3"/>
    </w:p>
    <w:p w14:paraId="6B0D6033" w14:textId="77777777" w:rsidR="007F148E" w:rsidRDefault="007F148E" w:rsidP="007F148E">
      <w:pPr>
        <w:ind w:left="360"/>
        <w:rPr>
          <w:rFonts w:cs="Arial"/>
          <w:color w:val="auto"/>
          <w:sz w:val="22"/>
          <w:szCs w:val="22"/>
        </w:rPr>
      </w:pPr>
    </w:p>
    <w:p w14:paraId="7B3086E6" w14:textId="668406D7" w:rsidR="007F148E" w:rsidRPr="005C6021" w:rsidRDefault="007F148E" w:rsidP="007F148E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</w:t>
      </w:r>
      <w:r w:rsidR="00E65927">
        <w:rPr>
          <w:rFonts w:cs="Arial"/>
          <w:b/>
          <w:color w:val="auto"/>
          <w:sz w:val="22"/>
          <w:szCs w:val="22"/>
        </w:rPr>
        <w:t>7</w:t>
      </w:r>
      <w:r w:rsidRPr="005C6021">
        <w:rPr>
          <w:rFonts w:cs="Arial"/>
          <w:b/>
          <w:color w:val="auto"/>
          <w:sz w:val="22"/>
          <w:szCs w:val="22"/>
        </w:rPr>
        <w:t xml:space="preserve"> –</w:t>
      </w:r>
      <w:r>
        <w:rPr>
          <w:rFonts w:cs="Arial"/>
          <w:b/>
          <w:color w:val="auto"/>
          <w:sz w:val="22"/>
          <w:szCs w:val="22"/>
        </w:rPr>
        <w:t xml:space="preserve"> Tolerância a falhas</w:t>
      </w:r>
    </w:p>
    <w:p w14:paraId="0FB427DC" w14:textId="77777777" w:rsidR="007F148E" w:rsidRDefault="007F148E" w:rsidP="007F148E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</w:t>
      </w:r>
    </w:p>
    <w:p w14:paraId="0D69D19B" w14:textId="6B3AA8AD" w:rsidR="007F148E" w:rsidRDefault="007F148E" w:rsidP="002F7B3B">
      <w:pPr>
        <w:ind w:left="360"/>
        <w:rPr>
          <w:rFonts w:cs="Arial"/>
          <w:color w:val="auto"/>
          <w:sz w:val="22"/>
          <w:szCs w:val="22"/>
        </w:rPr>
      </w:pPr>
      <w:r w:rsidRPr="00C93A6C">
        <w:rPr>
          <w:rFonts w:cs="Arial"/>
          <w:color w:val="auto"/>
          <w:sz w:val="22"/>
          <w:szCs w:val="22"/>
        </w:rPr>
        <w:t>A interface deve ser capaz de lidar com erros e falhas, fornecendo mensagens de erro claras e opções de recuperação sempre que possível.</w:t>
      </w:r>
    </w:p>
    <w:p w14:paraId="7ADE390A" w14:textId="1CCAE5F7" w:rsidR="002F7B3B" w:rsidRDefault="002F7B3B" w:rsidP="002F7B3B">
      <w:pPr>
        <w:ind w:firstLine="360"/>
        <w:rPr>
          <w:rFonts w:cs="Arial"/>
          <w:b/>
          <w:color w:val="auto"/>
          <w:sz w:val="22"/>
          <w:szCs w:val="22"/>
        </w:rPr>
      </w:pPr>
      <w:r w:rsidRPr="002F7B3B">
        <w:rPr>
          <w:rFonts w:cs="Arial"/>
          <w:b/>
          <w:color w:val="auto"/>
          <w:sz w:val="22"/>
          <w:szCs w:val="22"/>
        </w:rPr>
        <w:t>RNF 0</w:t>
      </w:r>
      <w:r w:rsidR="00E65927">
        <w:rPr>
          <w:rFonts w:cs="Arial"/>
          <w:b/>
          <w:color w:val="auto"/>
          <w:sz w:val="22"/>
          <w:szCs w:val="22"/>
        </w:rPr>
        <w:t>8</w:t>
      </w:r>
      <w:r w:rsidRPr="002F7B3B">
        <w:rPr>
          <w:rFonts w:cs="Arial"/>
          <w:b/>
          <w:color w:val="auto"/>
          <w:sz w:val="22"/>
          <w:szCs w:val="22"/>
        </w:rPr>
        <w:t xml:space="preserve"> – Servidor de Backup</w:t>
      </w:r>
      <w:r w:rsidRPr="002F7B3B">
        <w:rPr>
          <w:rFonts w:cs="Arial"/>
          <w:b/>
          <w:color w:val="auto"/>
          <w:sz w:val="22"/>
          <w:szCs w:val="22"/>
        </w:rPr>
        <w:t xml:space="preserve"> </w:t>
      </w:r>
    </w:p>
    <w:p w14:paraId="15373C31" w14:textId="218B6F5C" w:rsidR="002F7B3B" w:rsidRPr="002F7B3B" w:rsidRDefault="002F7B3B" w:rsidP="002F7B3B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</w:t>
      </w:r>
    </w:p>
    <w:p w14:paraId="52550911" w14:textId="369903A7" w:rsidR="002F7B3B" w:rsidRPr="00D4798A" w:rsidRDefault="002F7B3B" w:rsidP="00D4798A">
      <w:pPr>
        <w:ind w:left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A</w:t>
      </w:r>
      <w:r w:rsidRPr="002F7B3B">
        <w:rPr>
          <w:rFonts w:cs="Arial"/>
          <w:color w:val="auto"/>
          <w:sz w:val="22"/>
          <w:szCs w:val="22"/>
        </w:rPr>
        <w:t xml:space="preserve"> aplicação deve ter um servidor reserva para atuar enquanto o problema do servidor original é resolvido.</w:t>
      </w:r>
    </w:p>
    <w:p w14:paraId="381CE9FE" w14:textId="21AF6845" w:rsidR="002F7B3B" w:rsidRDefault="002F7B3B" w:rsidP="002F7B3B">
      <w:pPr>
        <w:ind w:firstLine="360"/>
        <w:rPr>
          <w:rFonts w:cs="Arial"/>
          <w:b/>
          <w:color w:val="auto"/>
          <w:sz w:val="22"/>
          <w:szCs w:val="22"/>
        </w:rPr>
      </w:pPr>
      <w:r w:rsidRPr="002F7B3B">
        <w:rPr>
          <w:rFonts w:cs="Arial"/>
          <w:b/>
          <w:color w:val="auto"/>
          <w:sz w:val="22"/>
          <w:szCs w:val="22"/>
        </w:rPr>
        <w:t>RNF 0</w:t>
      </w:r>
      <w:r w:rsidR="00E65927">
        <w:rPr>
          <w:rFonts w:cs="Arial"/>
          <w:b/>
          <w:color w:val="auto"/>
          <w:sz w:val="22"/>
          <w:szCs w:val="22"/>
        </w:rPr>
        <w:t>9</w:t>
      </w:r>
      <w:r w:rsidRPr="002F7B3B">
        <w:rPr>
          <w:rFonts w:cs="Arial"/>
          <w:b/>
          <w:color w:val="auto"/>
          <w:sz w:val="22"/>
          <w:szCs w:val="22"/>
        </w:rPr>
        <w:t xml:space="preserve"> </w:t>
      </w:r>
      <w:r>
        <w:rPr>
          <w:rFonts w:cs="Arial"/>
          <w:b/>
          <w:color w:val="auto"/>
          <w:sz w:val="22"/>
          <w:szCs w:val="22"/>
        </w:rPr>
        <w:t xml:space="preserve">- </w:t>
      </w:r>
      <w:r w:rsidRPr="002F7B3B">
        <w:rPr>
          <w:rFonts w:cs="Arial"/>
          <w:b/>
          <w:color w:val="auto"/>
          <w:sz w:val="22"/>
          <w:szCs w:val="22"/>
        </w:rPr>
        <w:t>Erros em processos</w:t>
      </w:r>
    </w:p>
    <w:p w14:paraId="7D7232E5" w14:textId="1C502A2A" w:rsidR="002F7B3B" w:rsidRPr="002F7B3B" w:rsidRDefault="002F7B3B" w:rsidP="002F7B3B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</w:t>
      </w:r>
    </w:p>
    <w:p w14:paraId="5D6EBBE6" w14:textId="67F188E0" w:rsidR="002F7B3B" w:rsidRDefault="002F7B3B" w:rsidP="002F7B3B">
      <w:pPr>
        <w:ind w:left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C</w:t>
      </w:r>
      <w:r w:rsidRPr="002F7B3B">
        <w:rPr>
          <w:rFonts w:cs="Arial"/>
          <w:color w:val="auto"/>
          <w:sz w:val="22"/>
          <w:szCs w:val="22"/>
        </w:rPr>
        <w:t>aso haja um erro crítico em uma instância de um processo da aplicação, o sistema deve tentar reiniciar essa instância.</w:t>
      </w:r>
    </w:p>
    <w:p w14:paraId="37D7C0D4" w14:textId="77777777" w:rsidR="007F148E" w:rsidRPr="007F148E" w:rsidRDefault="007F148E" w:rsidP="007F148E"/>
    <w:p w14:paraId="14BBC645" w14:textId="77777777" w:rsidR="0052696D" w:rsidRDefault="0052696D" w:rsidP="0052696D">
      <w:pPr>
        <w:pStyle w:val="Ttulo4"/>
      </w:pPr>
    </w:p>
    <w:p w14:paraId="02B1FFE4" w14:textId="77777777" w:rsidR="0052696D" w:rsidRDefault="0052696D" w:rsidP="00EC47E8">
      <w:pPr>
        <w:pStyle w:val="Ttulo3"/>
      </w:pPr>
      <w:bookmarkStart w:id="4" w:name="_Toc98916004"/>
      <w:r>
        <w:t>1.4 Portabilidade</w:t>
      </w:r>
      <w:bookmarkEnd w:id="4"/>
    </w:p>
    <w:p w14:paraId="01B27180" w14:textId="77777777" w:rsidR="002E1E88" w:rsidRDefault="002E1E88" w:rsidP="002E1E88"/>
    <w:p w14:paraId="35B8DA4D" w14:textId="77777777" w:rsidR="00D34C8D" w:rsidRPr="002E1E88" w:rsidRDefault="00D34C8D" w:rsidP="002E1E88"/>
    <w:p w14:paraId="0F9B7930" w14:textId="77777777" w:rsidR="006D59CC" w:rsidRDefault="006D59CC" w:rsidP="007A2F88">
      <w:pPr>
        <w:pStyle w:val="Ttulo2"/>
      </w:pPr>
      <w:bookmarkStart w:id="5" w:name="_Toc98916005"/>
      <w:r>
        <w:t>Organizacional</w:t>
      </w:r>
      <w:bookmarkEnd w:id="5"/>
    </w:p>
    <w:p w14:paraId="5A84E1A1" w14:textId="77777777" w:rsidR="007A2F88" w:rsidRDefault="007A2F88" w:rsidP="0052696D">
      <w:pPr>
        <w:pStyle w:val="Ttulo4"/>
      </w:pPr>
    </w:p>
    <w:p w14:paraId="36D0CA5C" w14:textId="7B72076A" w:rsidR="0052696D" w:rsidRDefault="0052696D" w:rsidP="002F7B3B">
      <w:pPr>
        <w:pStyle w:val="Ttulo3"/>
        <w:numPr>
          <w:ilvl w:val="1"/>
          <w:numId w:val="4"/>
        </w:numPr>
      </w:pPr>
      <w:bookmarkStart w:id="6" w:name="_Toc98916006"/>
      <w:r>
        <w:t>Entrega</w:t>
      </w:r>
      <w:bookmarkEnd w:id="6"/>
    </w:p>
    <w:p w14:paraId="5DED80C6" w14:textId="77777777" w:rsidR="002F7B3B" w:rsidRPr="002F7B3B" w:rsidRDefault="002F7B3B" w:rsidP="002F7B3B">
      <w:pPr>
        <w:ind w:firstLine="360"/>
        <w:rPr>
          <w:rFonts w:cs="Arial"/>
          <w:b/>
          <w:color w:val="auto"/>
          <w:sz w:val="22"/>
          <w:szCs w:val="22"/>
        </w:rPr>
      </w:pPr>
    </w:p>
    <w:p w14:paraId="4B23C9E9" w14:textId="75E1E4FF" w:rsidR="002F7B3B" w:rsidRDefault="002F7B3B" w:rsidP="002F7B3B">
      <w:pPr>
        <w:ind w:firstLine="360"/>
        <w:rPr>
          <w:rFonts w:cs="Arial"/>
          <w:b/>
          <w:color w:val="auto"/>
          <w:sz w:val="22"/>
          <w:szCs w:val="22"/>
        </w:rPr>
      </w:pPr>
      <w:r w:rsidRPr="002F7B3B">
        <w:rPr>
          <w:rFonts w:cs="Arial"/>
          <w:b/>
          <w:color w:val="auto"/>
          <w:sz w:val="22"/>
          <w:szCs w:val="22"/>
        </w:rPr>
        <w:t xml:space="preserve">RNF </w:t>
      </w:r>
      <w:r w:rsidR="00E65927">
        <w:rPr>
          <w:rFonts w:cs="Arial"/>
          <w:b/>
          <w:color w:val="auto"/>
          <w:sz w:val="22"/>
          <w:szCs w:val="22"/>
        </w:rPr>
        <w:t>10</w:t>
      </w:r>
      <w:r w:rsidRPr="002F7B3B">
        <w:rPr>
          <w:rFonts w:cs="Arial"/>
          <w:b/>
          <w:color w:val="auto"/>
          <w:sz w:val="22"/>
          <w:szCs w:val="22"/>
        </w:rPr>
        <w:t xml:space="preserve"> </w:t>
      </w:r>
      <w:r>
        <w:rPr>
          <w:rFonts w:cs="Arial"/>
          <w:b/>
          <w:color w:val="auto"/>
          <w:sz w:val="22"/>
          <w:szCs w:val="22"/>
        </w:rPr>
        <w:t xml:space="preserve">- </w:t>
      </w:r>
      <w:r w:rsidRPr="002F7B3B">
        <w:rPr>
          <w:rFonts w:cs="Arial"/>
          <w:b/>
          <w:color w:val="auto"/>
          <w:sz w:val="22"/>
          <w:szCs w:val="22"/>
        </w:rPr>
        <w:t>Tempo de Entrega</w:t>
      </w:r>
    </w:p>
    <w:p w14:paraId="070EABEC" w14:textId="14389DBF" w:rsidR="002F7B3B" w:rsidRPr="002F7B3B" w:rsidRDefault="002F7B3B" w:rsidP="002F7B3B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</w:t>
      </w:r>
    </w:p>
    <w:p w14:paraId="02F8EE89" w14:textId="696DD3B1" w:rsidR="002F7B3B" w:rsidRPr="002F7B3B" w:rsidRDefault="002F7B3B" w:rsidP="002F7B3B">
      <w:pPr>
        <w:ind w:left="360"/>
        <w:rPr>
          <w:rFonts w:cs="Arial"/>
          <w:color w:val="auto"/>
          <w:sz w:val="22"/>
          <w:szCs w:val="22"/>
        </w:rPr>
      </w:pPr>
      <w:r w:rsidRPr="002F7B3B">
        <w:rPr>
          <w:rFonts w:cs="Arial"/>
          <w:color w:val="auto"/>
          <w:sz w:val="22"/>
          <w:szCs w:val="22"/>
        </w:rPr>
        <w:t>O</w:t>
      </w:r>
      <w:r w:rsidRPr="002F7B3B">
        <w:rPr>
          <w:rFonts w:cs="Arial"/>
          <w:color w:val="auto"/>
          <w:sz w:val="22"/>
          <w:szCs w:val="22"/>
        </w:rPr>
        <w:t xml:space="preserve"> sistema deve ser totalmente desenvolvido, testado e entregue em até </w:t>
      </w:r>
      <w:r w:rsidR="00D4798A">
        <w:rPr>
          <w:rFonts w:cs="Arial"/>
          <w:color w:val="auto"/>
          <w:sz w:val="22"/>
          <w:szCs w:val="22"/>
        </w:rPr>
        <w:t>9</w:t>
      </w:r>
      <w:r w:rsidRPr="002F7B3B">
        <w:rPr>
          <w:rFonts w:cs="Arial"/>
          <w:color w:val="auto"/>
          <w:sz w:val="22"/>
          <w:szCs w:val="22"/>
        </w:rPr>
        <w:t xml:space="preserve"> meses a partir da data de início do projeto.</w:t>
      </w:r>
    </w:p>
    <w:p w14:paraId="02F00258" w14:textId="77777777" w:rsidR="0052696D" w:rsidRPr="0052696D" w:rsidRDefault="0052696D" w:rsidP="0052696D"/>
    <w:p w14:paraId="4C96920E" w14:textId="5B7D3326" w:rsidR="0052696D" w:rsidRDefault="0052696D" w:rsidP="00D4798A">
      <w:pPr>
        <w:pStyle w:val="Ttulo3"/>
        <w:numPr>
          <w:ilvl w:val="1"/>
          <w:numId w:val="4"/>
        </w:numPr>
      </w:pPr>
      <w:bookmarkStart w:id="7" w:name="_Toc98916007"/>
      <w:r>
        <w:t>Implementação</w:t>
      </w:r>
      <w:bookmarkEnd w:id="7"/>
    </w:p>
    <w:p w14:paraId="16C3400F" w14:textId="77777777" w:rsidR="00D4798A" w:rsidRPr="00D4798A" w:rsidRDefault="00D4798A" w:rsidP="00D4798A">
      <w:pPr>
        <w:pStyle w:val="PargrafodaLista"/>
        <w:ind w:left="360"/>
      </w:pPr>
    </w:p>
    <w:p w14:paraId="0BD13CF7" w14:textId="652D87BA" w:rsidR="00B34E6A" w:rsidRPr="005C6021" w:rsidRDefault="00B34E6A" w:rsidP="00B34E6A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 xml:space="preserve">NF </w:t>
      </w:r>
      <w:r w:rsidR="00E65927">
        <w:rPr>
          <w:rFonts w:cs="Arial"/>
          <w:b/>
          <w:color w:val="auto"/>
          <w:sz w:val="22"/>
          <w:szCs w:val="22"/>
        </w:rPr>
        <w:t>11</w:t>
      </w:r>
      <w:r w:rsidRPr="005C6021">
        <w:rPr>
          <w:rFonts w:cs="Arial"/>
          <w:b/>
          <w:color w:val="auto"/>
          <w:sz w:val="22"/>
          <w:szCs w:val="22"/>
        </w:rPr>
        <w:t xml:space="preserve"> –</w:t>
      </w:r>
      <w:r>
        <w:rPr>
          <w:rFonts w:cs="Arial"/>
          <w:b/>
          <w:color w:val="auto"/>
          <w:sz w:val="22"/>
          <w:szCs w:val="22"/>
        </w:rPr>
        <w:t xml:space="preserve"> </w:t>
      </w:r>
      <w:r w:rsidR="00454D8D" w:rsidRPr="00454D8D">
        <w:rPr>
          <w:rFonts w:cs="Arial"/>
          <w:b/>
          <w:color w:val="auto"/>
          <w:sz w:val="22"/>
          <w:szCs w:val="22"/>
        </w:rPr>
        <w:t>Implementação do Front-End com JavaScript, TypeScript e Angular</w:t>
      </w:r>
    </w:p>
    <w:p w14:paraId="63E2699A" w14:textId="77777777" w:rsidR="00454D8D" w:rsidRDefault="00B34E6A" w:rsidP="00454D8D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</w:t>
      </w:r>
    </w:p>
    <w:p w14:paraId="1509B5D2" w14:textId="7EC4E209" w:rsidR="00B34E6A" w:rsidRPr="00454D8D" w:rsidRDefault="00233D36" w:rsidP="00454D8D">
      <w:pPr>
        <w:ind w:left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</w:t>
      </w:r>
      <w:r w:rsidR="00454D8D" w:rsidRPr="00454D8D">
        <w:rPr>
          <w:rFonts w:cs="Arial"/>
          <w:color w:val="auto"/>
          <w:sz w:val="22"/>
          <w:szCs w:val="22"/>
        </w:rPr>
        <w:t>efine que a implementação do front-end do sistema será realizada utilizando as tecnologias TypeScript</w:t>
      </w:r>
      <w:r w:rsidR="003C3C20">
        <w:rPr>
          <w:rFonts w:cs="Arial"/>
          <w:color w:val="auto"/>
          <w:sz w:val="22"/>
          <w:szCs w:val="22"/>
        </w:rPr>
        <w:t>,Html</w:t>
      </w:r>
      <w:r w:rsidR="00454D8D" w:rsidRPr="00454D8D">
        <w:rPr>
          <w:rFonts w:cs="Arial"/>
          <w:color w:val="auto"/>
          <w:sz w:val="22"/>
          <w:szCs w:val="22"/>
        </w:rPr>
        <w:t xml:space="preserve"> e Angular. Este requisito garante que o desenvolvimento do front-end esteja alinhado com as diretrizes tecnológicas da organização e siga as melhores práticas de desenvolvimento.</w:t>
      </w:r>
    </w:p>
    <w:p w14:paraId="476E03BF" w14:textId="77777777" w:rsidR="0052696D" w:rsidRDefault="0052696D" w:rsidP="0052696D">
      <w:pPr>
        <w:pStyle w:val="Ttulo4"/>
      </w:pPr>
    </w:p>
    <w:p w14:paraId="62928D01" w14:textId="77777777" w:rsidR="0052696D" w:rsidRDefault="0052696D" w:rsidP="007A2F88">
      <w:pPr>
        <w:pStyle w:val="Ttulo3"/>
      </w:pPr>
      <w:bookmarkStart w:id="8" w:name="_Toc98916008"/>
      <w:r>
        <w:t>2.3 Padrão</w:t>
      </w:r>
      <w:bookmarkEnd w:id="8"/>
    </w:p>
    <w:p w14:paraId="2B38384E" w14:textId="77777777" w:rsidR="006D59CC" w:rsidRDefault="006D59CC" w:rsidP="006D59CC">
      <w:pPr>
        <w:pStyle w:val="Ttulo3"/>
      </w:pPr>
    </w:p>
    <w:p w14:paraId="26D4D31E" w14:textId="77777777" w:rsidR="006D59CC" w:rsidRPr="00917F8D" w:rsidRDefault="006D59CC" w:rsidP="007C3200">
      <w:pPr>
        <w:pStyle w:val="Ttulo2"/>
      </w:pPr>
      <w:bookmarkStart w:id="9" w:name="_Toc98916009"/>
      <w:r>
        <w:t>Externo</w:t>
      </w:r>
      <w:bookmarkEnd w:id="9"/>
    </w:p>
    <w:p w14:paraId="4DB3E403" w14:textId="77777777" w:rsidR="007C3200" w:rsidRDefault="007C3200" w:rsidP="0052696D">
      <w:pPr>
        <w:pStyle w:val="Ttulo4"/>
      </w:pPr>
    </w:p>
    <w:p w14:paraId="01A37E04" w14:textId="032966DE" w:rsidR="00D46369" w:rsidRDefault="0052696D" w:rsidP="00D46369">
      <w:pPr>
        <w:pStyle w:val="Ttulo3"/>
        <w:numPr>
          <w:ilvl w:val="1"/>
          <w:numId w:val="4"/>
        </w:numPr>
      </w:pPr>
      <w:bookmarkStart w:id="10" w:name="_Toc98916010"/>
      <w:r>
        <w:t>Interoperabilidade</w:t>
      </w:r>
      <w:bookmarkEnd w:id="10"/>
    </w:p>
    <w:p w14:paraId="3B9FC4C9" w14:textId="77777777" w:rsidR="003C3C20" w:rsidRDefault="003C3C20" w:rsidP="003C3C20"/>
    <w:p w14:paraId="73C75973" w14:textId="4C18FA1D" w:rsidR="003C3C20" w:rsidRDefault="003C3C20" w:rsidP="003C3C20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 xml:space="preserve">NF </w:t>
      </w:r>
      <w:r w:rsidR="00E65927">
        <w:rPr>
          <w:rFonts w:cs="Arial"/>
          <w:b/>
          <w:color w:val="auto"/>
          <w:sz w:val="22"/>
          <w:szCs w:val="22"/>
        </w:rPr>
        <w:t>12</w:t>
      </w:r>
      <w:r w:rsidRPr="005C6021">
        <w:rPr>
          <w:rFonts w:cs="Arial"/>
          <w:b/>
          <w:color w:val="auto"/>
          <w:sz w:val="22"/>
          <w:szCs w:val="22"/>
        </w:rPr>
        <w:t xml:space="preserve"> –</w:t>
      </w:r>
      <w:r>
        <w:rPr>
          <w:rFonts w:cs="Arial"/>
          <w:b/>
          <w:color w:val="auto"/>
          <w:sz w:val="22"/>
          <w:szCs w:val="22"/>
        </w:rPr>
        <w:t xml:space="preserve"> Compatibilidade com navegadores</w:t>
      </w:r>
    </w:p>
    <w:p w14:paraId="495F9AED" w14:textId="62ABC9C5" w:rsidR="003C3C20" w:rsidRPr="00E65927" w:rsidRDefault="00E65927" w:rsidP="00E65927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</w:t>
      </w:r>
    </w:p>
    <w:p w14:paraId="742A225F" w14:textId="4054C5B8" w:rsidR="00D46369" w:rsidRPr="003C3C20" w:rsidRDefault="003C3C20" w:rsidP="003C3C20">
      <w:pPr>
        <w:ind w:left="360"/>
        <w:rPr>
          <w:rFonts w:cs="Arial"/>
          <w:color w:val="auto"/>
          <w:sz w:val="22"/>
          <w:szCs w:val="22"/>
        </w:rPr>
      </w:pPr>
      <w:r w:rsidRPr="003C3C20">
        <w:rPr>
          <w:rFonts w:cs="Arial"/>
          <w:color w:val="auto"/>
          <w:sz w:val="22"/>
          <w:szCs w:val="22"/>
        </w:rPr>
        <w:t>O sistema deve ser compatível com navegadores executando em smartphones, garantindo uma experiência de usuário consistente e funcional em dispositivos móveis.</w:t>
      </w:r>
    </w:p>
    <w:p w14:paraId="5934D5B9" w14:textId="77777777" w:rsidR="004360F9" w:rsidRPr="004360F9" w:rsidRDefault="004360F9" w:rsidP="004360F9"/>
    <w:p w14:paraId="5AF7F744" w14:textId="77777777" w:rsidR="0052696D" w:rsidRDefault="0052696D" w:rsidP="007C3200">
      <w:pPr>
        <w:pStyle w:val="Ttulo3"/>
      </w:pPr>
      <w:bookmarkStart w:id="11" w:name="_Toc98916011"/>
      <w:r>
        <w:t>3.2 Legal</w:t>
      </w:r>
      <w:bookmarkEnd w:id="11"/>
    </w:p>
    <w:p w14:paraId="75D5DC78" w14:textId="77777777" w:rsidR="004360F9" w:rsidRDefault="004360F9" w:rsidP="007C3200">
      <w:pPr>
        <w:pStyle w:val="Ttulo3"/>
      </w:pPr>
    </w:p>
    <w:p w14:paraId="2877CF99" w14:textId="77777777" w:rsidR="0052696D" w:rsidRDefault="0052696D" w:rsidP="007C3200">
      <w:pPr>
        <w:pStyle w:val="Ttulo3"/>
      </w:pPr>
      <w:bookmarkStart w:id="12" w:name="_Toc98916012"/>
      <w:r>
        <w:t>3.3 Ético</w:t>
      </w:r>
      <w:bookmarkEnd w:id="12"/>
    </w:p>
    <w:p w14:paraId="1763D88E" w14:textId="77777777" w:rsidR="00BB7F5D" w:rsidRDefault="00BB7F5D" w:rsidP="00BB7F5D"/>
    <w:p w14:paraId="6C778D5C" w14:textId="77777777" w:rsidR="00BB7F5D" w:rsidRPr="00BB7F5D" w:rsidRDefault="00BB7F5D" w:rsidP="00BB7F5D"/>
    <w:p w14:paraId="4176F117" w14:textId="77777777" w:rsidR="006E5425" w:rsidRPr="00BB7F5D" w:rsidRDefault="004360F9" w:rsidP="00BB7F5D">
      <w:pPr>
        <w:rPr>
          <w:b/>
          <w:color w:val="1F4E79" w:themeColor="accent1" w:themeShade="80"/>
          <w:sz w:val="28"/>
          <w:szCs w:val="28"/>
        </w:rPr>
      </w:pPr>
      <w:r w:rsidRPr="00BB7F5D">
        <w:rPr>
          <w:b/>
          <w:color w:val="1F4E79" w:themeColor="accent1" w:themeShade="80"/>
          <w:sz w:val="28"/>
          <w:szCs w:val="28"/>
        </w:rPr>
        <w:t>A</w:t>
      </w:r>
      <w:r w:rsidR="00E96407" w:rsidRPr="00BB7F5D">
        <w:rPr>
          <w:b/>
          <w:color w:val="1F4E79" w:themeColor="accent1" w:themeShade="80"/>
          <w:sz w:val="28"/>
          <w:szCs w:val="28"/>
        </w:rPr>
        <w:t>provação e autoridade para proceder</w:t>
      </w:r>
    </w:p>
    <w:p w14:paraId="0B0BE423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3582"/>
        <w:gridCol w:w="3583"/>
        <w:gridCol w:w="2150"/>
      </w:tblGrid>
      <w:tr w:rsidR="006E5425" w:rsidRPr="00ED1517" w14:paraId="205E9265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623BD1F4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2BF2632C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0CD3472F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551D9B5A" w14:textId="77777777" w:rsidTr="002F5967">
        <w:tc>
          <w:tcPr>
            <w:tcW w:w="1923" w:type="pct"/>
          </w:tcPr>
          <w:p w14:paraId="6722E8A2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414374AE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53E00B48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6BDDAF7F" w14:textId="77777777"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4F01C" w14:textId="77777777" w:rsidR="000A0489" w:rsidRDefault="000A0489">
      <w:pPr>
        <w:spacing w:after="0" w:line="240" w:lineRule="auto"/>
      </w:pPr>
      <w:r>
        <w:separator/>
      </w:r>
    </w:p>
  </w:endnote>
  <w:endnote w:type="continuationSeparator" w:id="0">
    <w:p w14:paraId="7D9E87DA" w14:textId="77777777" w:rsidR="000A0489" w:rsidRDefault="000A0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20E62" w14:textId="77777777" w:rsidR="000A0489" w:rsidRDefault="000A0489">
      <w:pPr>
        <w:spacing w:after="0" w:line="240" w:lineRule="auto"/>
      </w:pPr>
      <w:r>
        <w:separator/>
      </w:r>
    </w:p>
  </w:footnote>
  <w:footnote w:type="continuationSeparator" w:id="0">
    <w:p w14:paraId="535F7732" w14:textId="77777777" w:rsidR="000A0489" w:rsidRDefault="000A0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218BD" w14:textId="77777777" w:rsidR="006E5425" w:rsidRDefault="00000000">
    <w:pPr>
      <w:pStyle w:val="Cabealho"/>
    </w:pPr>
    <w:r>
      <w:rPr>
        <w:noProof/>
      </w:rPr>
      <w:pict w14:anchorId="33496FA1">
        <v:shapetype id="_x0000_t202" coordsize="21600,21600" o:spt="202" path="m,l,21600r21600,l21600,xe">
          <v:stroke joinstyle="miter"/>
          <v:path gradientshapeok="t" o:connecttype="rect"/>
        </v:shapetype>
        <v:shape id="Caixa de Texto 22" o:spid="_x0000_s1025" type="#_x0000_t202" style="position:absolute;margin-left:-160.3pt;margin-top:0;width:26.7pt;height:14.4pt;z-index:251659264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<v:textbox style="mso-fit-shape-to-text:t" inset="0,0,0,0">
            <w:txbxContent>
              <w:p w14:paraId="234C4649" w14:textId="77777777" w:rsidR="006E5425" w:rsidRDefault="002E7314">
                <w:pPr>
                  <w:pStyle w:val="Rodap"/>
                </w:pPr>
                <w:r>
                  <w:fldChar w:fldCharType="begin"/>
                </w:r>
                <w:r w:rsidR="00E96407">
                  <w:instrText>PAGE   \* MERGEFORMAT</w:instrText>
                </w:r>
                <w:r>
                  <w:fldChar w:fldCharType="separate"/>
                </w:r>
                <w:r w:rsidR="000F21C1">
                  <w:t>1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425907">
    <w:abstractNumId w:val="0"/>
  </w:num>
  <w:num w:numId="2" w16cid:durableId="1155606955">
    <w:abstractNumId w:val="3"/>
  </w:num>
  <w:num w:numId="3" w16cid:durableId="937104189">
    <w:abstractNumId w:val="3"/>
    <w:lvlOverride w:ilvl="0">
      <w:startOverride w:val="1"/>
    </w:lvlOverride>
  </w:num>
  <w:num w:numId="4" w16cid:durableId="1910846734">
    <w:abstractNumId w:val="1"/>
  </w:num>
  <w:num w:numId="5" w16cid:durableId="501238224">
    <w:abstractNumId w:val="2"/>
  </w:num>
  <w:num w:numId="6" w16cid:durableId="1752505244">
    <w:abstractNumId w:val="1"/>
  </w:num>
  <w:num w:numId="7" w16cid:durableId="431438216">
    <w:abstractNumId w:val="1"/>
  </w:num>
  <w:num w:numId="8" w16cid:durableId="1094788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F6F"/>
    <w:rsid w:val="00002201"/>
    <w:rsid w:val="0000564A"/>
    <w:rsid w:val="00034250"/>
    <w:rsid w:val="000475A1"/>
    <w:rsid w:val="00052A26"/>
    <w:rsid w:val="0008395E"/>
    <w:rsid w:val="00084480"/>
    <w:rsid w:val="00094F6F"/>
    <w:rsid w:val="000A0489"/>
    <w:rsid w:val="000A2436"/>
    <w:rsid w:val="000A4986"/>
    <w:rsid w:val="000F21C1"/>
    <w:rsid w:val="000F39C8"/>
    <w:rsid w:val="00104044"/>
    <w:rsid w:val="00124270"/>
    <w:rsid w:val="00126229"/>
    <w:rsid w:val="00141E7E"/>
    <w:rsid w:val="00146BD8"/>
    <w:rsid w:val="00147D67"/>
    <w:rsid w:val="0015297D"/>
    <w:rsid w:val="00173D71"/>
    <w:rsid w:val="001B1488"/>
    <w:rsid w:val="001C4311"/>
    <w:rsid w:val="001E247D"/>
    <w:rsid w:val="001E4036"/>
    <w:rsid w:val="001F103D"/>
    <w:rsid w:val="001F2A88"/>
    <w:rsid w:val="00204678"/>
    <w:rsid w:val="00205524"/>
    <w:rsid w:val="00220596"/>
    <w:rsid w:val="00230A92"/>
    <w:rsid w:val="00233D36"/>
    <w:rsid w:val="00274FCA"/>
    <w:rsid w:val="002B48F2"/>
    <w:rsid w:val="002C5A42"/>
    <w:rsid w:val="002D352E"/>
    <w:rsid w:val="002D6CBC"/>
    <w:rsid w:val="002E1E88"/>
    <w:rsid w:val="002E7314"/>
    <w:rsid w:val="002F0284"/>
    <w:rsid w:val="002F5967"/>
    <w:rsid w:val="002F7B3B"/>
    <w:rsid w:val="00324367"/>
    <w:rsid w:val="00325785"/>
    <w:rsid w:val="00327BEF"/>
    <w:rsid w:val="00330056"/>
    <w:rsid w:val="00341E25"/>
    <w:rsid w:val="00355281"/>
    <w:rsid w:val="0037771C"/>
    <w:rsid w:val="00377D7E"/>
    <w:rsid w:val="003B7391"/>
    <w:rsid w:val="003C3C20"/>
    <w:rsid w:val="003C7E74"/>
    <w:rsid w:val="003D4812"/>
    <w:rsid w:val="00404A9B"/>
    <w:rsid w:val="00414AAA"/>
    <w:rsid w:val="00417848"/>
    <w:rsid w:val="004322E6"/>
    <w:rsid w:val="004360F9"/>
    <w:rsid w:val="00451A14"/>
    <w:rsid w:val="00454D8D"/>
    <w:rsid w:val="00470984"/>
    <w:rsid w:val="00473436"/>
    <w:rsid w:val="004944A7"/>
    <w:rsid w:val="004B3E54"/>
    <w:rsid w:val="004B7B8B"/>
    <w:rsid w:val="00514CA3"/>
    <w:rsid w:val="00515972"/>
    <w:rsid w:val="0052696D"/>
    <w:rsid w:val="005707E2"/>
    <w:rsid w:val="005842DD"/>
    <w:rsid w:val="00596364"/>
    <w:rsid w:val="005D1E03"/>
    <w:rsid w:val="00620ED1"/>
    <w:rsid w:val="00630B86"/>
    <w:rsid w:val="00643F39"/>
    <w:rsid w:val="00661860"/>
    <w:rsid w:val="00683FAF"/>
    <w:rsid w:val="006A7E89"/>
    <w:rsid w:val="006C62F5"/>
    <w:rsid w:val="006D36FD"/>
    <w:rsid w:val="006D59CC"/>
    <w:rsid w:val="006E5425"/>
    <w:rsid w:val="00713EC5"/>
    <w:rsid w:val="007243B8"/>
    <w:rsid w:val="00742E55"/>
    <w:rsid w:val="00776E13"/>
    <w:rsid w:val="00777B42"/>
    <w:rsid w:val="007A2F88"/>
    <w:rsid w:val="007B2E09"/>
    <w:rsid w:val="007C0D22"/>
    <w:rsid w:val="007C3200"/>
    <w:rsid w:val="007C5632"/>
    <w:rsid w:val="007D51C7"/>
    <w:rsid w:val="007D6440"/>
    <w:rsid w:val="007F148E"/>
    <w:rsid w:val="007F3CB0"/>
    <w:rsid w:val="007F5DAC"/>
    <w:rsid w:val="0082226E"/>
    <w:rsid w:val="00871451"/>
    <w:rsid w:val="0088265B"/>
    <w:rsid w:val="008C039D"/>
    <w:rsid w:val="008C1DF8"/>
    <w:rsid w:val="008D0296"/>
    <w:rsid w:val="008D087E"/>
    <w:rsid w:val="008D7C58"/>
    <w:rsid w:val="00912641"/>
    <w:rsid w:val="00917F8D"/>
    <w:rsid w:val="00926678"/>
    <w:rsid w:val="00966291"/>
    <w:rsid w:val="00993C21"/>
    <w:rsid w:val="009A3F44"/>
    <w:rsid w:val="009A77A0"/>
    <w:rsid w:val="009E27BD"/>
    <w:rsid w:val="00A04870"/>
    <w:rsid w:val="00A42468"/>
    <w:rsid w:val="00A543E9"/>
    <w:rsid w:val="00A74AA3"/>
    <w:rsid w:val="00A81859"/>
    <w:rsid w:val="00A82971"/>
    <w:rsid w:val="00A930C5"/>
    <w:rsid w:val="00AA0276"/>
    <w:rsid w:val="00AA38BC"/>
    <w:rsid w:val="00AA4FE2"/>
    <w:rsid w:val="00AB2C68"/>
    <w:rsid w:val="00AD48AF"/>
    <w:rsid w:val="00AE0791"/>
    <w:rsid w:val="00AF03EB"/>
    <w:rsid w:val="00B13A66"/>
    <w:rsid w:val="00B22CFB"/>
    <w:rsid w:val="00B34E6A"/>
    <w:rsid w:val="00B37E7D"/>
    <w:rsid w:val="00B915D0"/>
    <w:rsid w:val="00BB4771"/>
    <w:rsid w:val="00BB7F5D"/>
    <w:rsid w:val="00BC74DA"/>
    <w:rsid w:val="00BE19D4"/>
    <w:rsid w:val="00C04900"/>
    <w:rsid w:val="00C50926"/>
    <w:rsid w:val="00C61465"/>
    <w:rsid w:val="00C93A6C"/>
    <w:rsid w:val="00CA00E6"/>
    <w:rsid w:val="00CA2AAB"/>
    <w:rsid w:val="00CA5EE2"/>
    <w:rsid w:val="00CC43A8"/>
    <w:rsid w:val="00CE41EE"/>
    <w:rsid w:val="00D0703B"/>
    <w:rsid w:val="00D15DA4"/>
    <w:rsid w:val="00D264BA"/>
    <w:rsid w:val="00D34C8D"/>
    <w:rsid w:val="00D46369"/>
    <w:rsid w:val="00D4798A"/>
    <w:rsid w:val="00D552F3"/>
    <w:rsid w:val="00D75968"/>
    <w:rsid w:val="00D955FD"/>
    <w:rsid w:val="00DC42DA"/>
    <w:rsid w:val="00DD68FF"/>
    <w:rsid w:val="00DE496E"/>
    <w:rsid w:val="00E14302"/>
    <w:rsid w:val="00E2520C"/>
    <w:rsid w:val="00E52D6C"/>
    <w:rsid w:val="00E65927"/>
    <w:rsid w:val="00E81F4C"/>
    <w:rsid w:val="00E954ED"/>
    <w:rsid w:val="00E96407"/>
    <w:rsid w:val="00EC47E8"/>
    <w:rsid w:val="00ED1517"/>
    <w:rsid w:val="00ED3F8B"/>
    <w:rsid w:val="00ED50FD"/>
    <w:rsid w:val="00EE3A96"/>
    <w:rsid w:val="00F67A28"/>
    <w:rsid w:val="00F708AB"/>
    <w:rsid w:val="00F75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2D2797"/>
  <w15:docId w15:val="{590D04FC-E13E-4517-99A0-CDC4A81D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314"/>
  </w:style>
  <w:style w:type="paragraph" w:styleId="Ttulo1">
    <w:name w:val="heading 1"/>
    <w:basedOn w:val="Normal"/>
    <w:next w:val="Normal"/>
    <w:link w:val="Ttulo1Char"/>
    <w:uiPriority w:val="9"/>
    <w:qFormat/>
    <w:rsid w:val="002E7314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7314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0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E7314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2E7314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rsid w:val="002E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2E7314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2E7314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2E7314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rsid w:val="002E7314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2E7314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sid w:val="002E7314"/>
    <w:rPr>
      <w:color w:val="808080"/>
    </w:rPr>
  </w:style>
  <w:style w:type="paragraph" w:styleId="SemEspaamento">
    <w:name w:val="No Spacing"/>
    <w:uiPriority w:val="36"/>
    <w:qFormat/>
    <w:rsid w:val="002E7314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E7314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rsid w:val="002E7314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rsid w:val="002E7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7314"/>
  </w:style>
  <w:style w:type="paragraph" w:styleId="Rodap">
    <w:name w:val="footer"/>
    <w:basedOn w:val="Normal"/>
    <w:link w:val="RodapChar"/>
    <w:uiPriority w:val="99"/>
    <w:unhideWhenUsed/>
    <w:rsid w:val="002E7314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2E7314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deGrade4-nfase11">
    <w:name w:val="Tabela de Grade 4 - Ênfase 11"/>
    <w:basedOn w:val="Tabelanormal"/>
    <w:uiPriority w:val="49"/>
    <w:rsid w:val="002E73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rsid w:val="002E73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rsid w:val="002E7314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2E7314"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2E7314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709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667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926678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926678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926678"/>
    <w:rPr>
      <w:color w:val="40ACD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26678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E1D"/>
    <w:rsid w:val="00096972"/>
    <w:rsid w:val="00126229"/>
    <w:rsid w:val="00175C27"/>
    <w:rsid w:val="00187C86"/>
    <w:rsid w:val="00201A50"/>
    <w:rsid w:val="0020562A"/>
    <w:rsid w:val="00244F50"/>
    <w:rsid w:val="003033BA"/>
    <w:rsid w:val="003C1E1D"/>
    <w:rsid w:val="00552229"/>
    <w:rsid w:val="00570693"/>
    <w:rsid w:val="00704804"/>
    <w:rsid w:val="00723713"/>
    <w:rsid w:val="007A3602"/>
    <w:rsid w:val="00851622"/>
    <w:rsid w:val="00966291"/>
    <w:rsid w:val="00970072"/>
    <w:rsid w:val="00A244A1"/>
    <w:rsid w:val="00A52B08"/>
    <w:rsid w:val="00AB077F"/>
    <w:rsid w:val="00B217E6"/>
    <w:rsid w:val="00B42A3E"/>
    <w:rsid w:val="00D32ED5"/>
    <w:rsid w:val="00D552F3"/>
    <w:rsid w:val="00D76615"/>
    <w:rsid w:val="00DD68FF"/>
    <w:rsid w:val="00E42719"/>
    <w:rsid w:val="00E7146C"/>
    <w:rsid w:val="00EA760E"/>
    <w:rsid w:val="00EB0E7D"/>
    <w:rsid w:val="00F654F9"/>
    <w:rsid w:val="00F95822"/>
    <w:rsid w:val="00FE6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6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  <w:rsid w:val="00EA760E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B0C1E84-AA86-492E-BC6A-A64A2BA93E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459</TotalTime>
  <Pages>4</Pages>
  <Words>614</Words>
  <Characters>3316</Characters>
  <Application>Microsoft Office Word</Application>
  <DocSecurity>0</DocSecurity>
  <Lines>27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Mateus Boche</cp:lastModifiedBy>
  <cp:revision>36</cp:revision>
  <dcterms:created xsi:type="dcterms:W3CDTF">2021-03-26T21:13:00Z</dcterms:created>
  <dcterms:modified xsi:type="dcterms:W3CDTF">2024-06-19T03:39:00Z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